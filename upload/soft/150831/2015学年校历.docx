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E5" w:rsidRPr="006D431B" w:rsidRDefault="00972FE5" w:rsidP="00301E9C">
      <w:pPr>
        <w:spacing w:beforeLines="50" w:afterLines="50"/>
        <w:jc w:val="center"/>
        <w:rPr>
          <w:rFonts w:cs="Times New Roman"/>
          <w:b/>
          <w:bCs/>
          <w:sz w:val="24"/>
          <w:szCs w:val="24"/>
        </w:rPr>
      </w:pPr>
      <w:r w:rsidRPr="006D431B">
        <w:rPr>
          <w:rFonts w:cs="宋体" w:hint="eastAsia"/>
          <w:b/>
          <w:bCs/>
          <w:sz w:val="24"/>
          <w:szCs w:val="24"/>
        </w:rPr>
        <w:t>上海市中小学</w:t>
      </w:r>
      <w:r w:rsidRPr="006D431B">
        <w:rPr>
          <w:b/>
          <w:bCs/>
          <w:sz w:val="24"/>
          <w:szCs w:val="24"/>
        </w:rPr>
        <w:t>2015</w:t>
      </w:r>
      <w:r w:rsidRPr="006D431B">
        <w:rPr>
          <w:rFonts w:cs="宋体" w:hint="eastAsia"/>
          <w:b/>
          <w:bCs/>
          <w:sz w:val="24"/>
          <w:szCs w:val="24"/>
        </w:rPr>
        <w:t>学年度第一学期校历</w:t>
      </w:r>
      <w:r w:rsidRPr="006D431B">
        <w:rPr>
          <w:rFonts w:cs="Times New Roman"/>
          <w:b/>
          <w:bCs/>
          <w:sz w:val="24"/>
          <w:szCs w:val="24"/>
        </w:rP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A0"/>
      </w:tblPr>
      <w:tblGrid>
        <w:gridCol w:w="577"/>
        <w:gridCol w:w="567"/>
        <w:gridCol w:w="567"/>
        <w:gridCol w:w="567"/>
        <w:gridCol w:w="567"/>
        <w:gridCol w:w="567"/>
        <w:gridCol w:w="851"/>
        <w:gridCol w:w="567"/>
      </w:tblGrid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01E9C">
              <w:rPr>
                <w:rFonts w:cs="宋体" w:hint="eastAsia"/>
                <w:b/>
                <w:bCs/>
                <w:sz w:val="18"/>
                <w:szCs w:val="18"/>
              </w:rPr>
              <w:t>星期</w:t>
            </w:r>
          </w:p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  <w:sz w:val="18"/>
                <w:szCs w:val="18"/>
              </w:rPr>
              <w:t>周次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日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一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二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三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四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五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六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9/1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5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12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19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26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30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10/1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3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10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17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24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30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31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11/1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7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14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21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28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30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12/1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5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12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19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26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30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31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2016/1/1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9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16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21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19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  <w:r w:rsidRPr="00301E9C"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6D431B">
            <w:pPr>
              <w:jc w:val="center"/>
            </w:pPr>
          </w:p>
        </w:tc>
      </w:tr>
    </w:tbl>
    <w:p w:rsidR="00972FE5" w:rsidRDefault="00972FE5" w:rsidP="008047CB">
      <w:pPr>
        <w:rPr>
          <w:rFonts w:cs="Times New Roman"/>
        </w:rPr>
      </w:pPr>
      <w:r w:rsidRPr="00160334">
        <w:rPr>
          <w:rFonts w:cs="Times New Roman"/>
        </w:rPr>
        <w:t> </w:t>
      </w:r>
      <w:r>
        <w:rPr>
          <w:rFonts w:cs="宋体" w:hint="eastAsia"/>
        </w:rPr>
        <w:t xml:space="preserve">　　　　　　</w:t>
      </w:r>
    </w:p>
    <w:p w:rsidR="00972FE5" w:rsidRPr="00247E9F" w:rsidRDefault="00972FE5" w:rsidP="008047CB">
      <w:pPr>
        <w:ind w:firstLineChars="600" w:firstLine="31680"/>
        <w:rPr>
          <w:rFonts w:cs="Times New Roman"/>
          <w:b/>
          <w:bCs/>
          <w:sz w:val="24"/>
          <w:szCs w:val="24"/>
        </w:rPr>
      </w:pPr>
      <w:r w:rsidRPr="00247E9F">
        <w:rPr>
          <w:rFonts w:cs="Times New Roman"/>
          <w:b/>
          <w:bCs/>
          <w:sz w:val="24"/>
          <w:szCs w:val="24"/>
        </w:rPr>
        <w:t> </w:t>
      </w:r>
      <w:r w:rsidRPr="00247E9F">
        <w:rPr>
          <w:rFonts w:cs="宋体" w:hint="eastAsia"/>
          <w:b/>
          <w:bCs/>
          <w:sz w:val="24"/>
          <w:szCs w:val="24"/>
        </w:rPr>
        <w:t>上海市中小学</w:t>
      </w:r>
      <w:r w:rsidRPr="00247E9F">
        <w:rPr>
          <w:b/>
          <w:bCs/>
          <w:sz w:val="24"/>
          <w:szCs w:val="24"/>
        </w:rPr>
        <w:t>2015</w:t>
      </w:r>
      <w:r w:rsidRPr="00247E9F">
        <w:rPr>
          <w:rFonts w:cs="宋体" w:hint="eastAsia"/>
          <w:b/>
          <w:bCs/>
          <w:sz w:val="24"/>
          <w:szCs w:val="24"/>
        </w:rPr>
        <w:t>学年度第二学期校历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A0"/>
      </w:tblPr>
      <w:tblGrid>
        <w:gridCol w:w="577"/>
        <w:gridCol w:w="567"/>
        <w:gridCol w:w="567"/>
        <w:gridCol w:w="567"/>
        <w:gridCol w:w="567"/>
        <w:gridCol w:w="567"/>
        <w:gridCol w:w="511"/>
        <w:gridCol w:w="482"/>
      </w:tblGrid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301E9C">
              <w:rPr>
                <w:rFonts w:cs="Times New Roman"/>
              </w:rPr>
              <w:t> </w:t>
            </w:r>
            <w:r w:rsidRPr="00301E9C">
              <w:rPr>
                <w:rFonts w:cs="宋体" w:hint="eastAsia"/>
                <w:b/>
                <w:bCs/>
                <w:sz w:val="18"/>
                <w:szCs w:val="18"/>
              </w:rPr>
              <w:t>星期</w:t>
            </w:r>
          </w:p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  <w:sz w:val="18"/>
                <w:szCs w:val="18"/>
              </w:rPr>
              <w:t>周次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日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一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二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三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四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五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rFonts w:cs="宋体" w:hint="eastAsia"/>
                <w:b/>
                <w:bCs/>
              </w:rPr>
              <w:t>六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2/18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19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20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25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26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27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3/1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3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4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5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10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11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12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17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18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19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24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25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26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30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31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4/1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7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8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9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14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15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16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21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22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23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28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29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30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5/1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5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6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7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12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13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14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19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20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21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26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27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28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30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31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6/1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3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4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9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10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11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16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17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18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19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19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23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24</w:t>
            </w: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</w:pPr>
            <w:r w:rsidRPr="00301E9C">
              <w:t>25</w:t>
            </w:r>
          </w:p>
        </w:tc>
      </w:tr>
      <w:tr w:rsidR="00972FE5" w:rsidRPr="00301E9C">
        <w:trPr>
          <w:jc w:val="center"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D0151F">
            <w:pPr>
              <w:jc w:val="center"/>
              <w:rPr>
                <w:rFonts w:cs="Times New Roman"/>
              </w:rPr>
            </w:pPr>
            <w:r w:rsidRPr="00301E9C">
              <w:rPr>
                <w:b/>
                <w:bCs/>
              </w:rPr>
              <w:t>20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D0151F">
            <w:pPr>
              <w:jc w:val="center"/>
            </w:pPr>
            <w:r w:rsidRPr="00301E9C">
              <w:t>26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D0151F">
            <w:pPr>
              <w:jc w:val="center"/>
            </w:pPr>
            <w:r w:rsidRPr="00301E9C">
              <w:t>27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D0151F">
            <w:pPr>
              <w:jc w:val="center"/>
            </w:pPr>
            <w:r w:rsidRPr="00301E9C">
              <w:t>28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D0151F">
            <w:pPr>
              <w:jc w:val="center"/>
            </w:pPr>
            <w:r w:rsidRPr="00301E9C">
              <w:t>29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D0151F">
            <w:pPr>
              <w:jc w:val="center"/>
            </w:pPr>
            <w:r w:rsidRPr="00301E9C">
              <w:t>30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2FE5" w:rsidRPr="00301E9C" w:rsidRDefault="00972FE5" w:rsidP="00247E9F">
            <w:pPr>
              <w:jc w:val="center"/>
              <w:rPr>
                <w:rFonts w:cs="Times New Roman"/>
              </w:rPr>
            </w:pPr>
          </w:p>
        </w:tc>
      </w:tr>
    </w:tbl>
    <w:p w:rsidR="00972FE5" w:rsidRDefault="00972FE5">
      <w:pPr>
        <w:rPr>
          <w:rFonts w:cs="Times New Roman"/>
        </w:rPr>
        <w:sectPr w:rsidR="00972FE5" w:rsidSect="00247E9F"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</w:p>
    <w:p w:rsidR="00972FE5" w:rsidRDefault="00972FE5">
      <w:pPr>
        <w:rPr>
          <w:rFonts w:cs="Times New Roman"/>
        </w:rPr>
      </w:pPr>
      <w:bookmarkStart w:id="0" w:name="_GoBack"/>
      <w:bookmarkEnd w:id="0"/>
    </w:p>
    <w:sectPr w:rsidR="00972FE5" w:rsidSect="00247E9F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3C8E"/>
    <w:rsid w:val="000244DD"/>
    <w:rsid w:val="00026E5E"/>
    <w:rsid w:val="00064C30"/>
    <w:rsid w:val="00065164"/>
    <w:rsid w:val="0008201B"/>
    <w:rsid w:val="00085BCB"/>
    <w:rsid w:val="000B3272"/>
    <w:rsid w:val="000C7105"/>
    <w:rsid w:val="000F5BAE"/>
    <w:rsid w:val="001405CA"/>
    <w:rsid w:val="00143BF8"/>
    <w:rsid w:val="00145D0E"/>
    <w:rsid w:val="00150607"/>
    <w:rsid w:val="001528BD"/>
    <w:rsid w:val="001565D0"/>
    <w:rsid w:val="00160304"/>
    <w:rsid w:val="00160334"/>
    <w:rsid w:val="00166FA7"/>
    <w:rsid w:val="001751F0"/>
    <w:rsid w:val="0017611C"/>
    <w:rsid w:val="001800DA"/>
    <w:rsid w:val="0019540E"/>
    <w:rsid w:val="001962CF"/>
    <w:rsid w:val="001A230D"/>
    <w:rsid w:val="00210B98"/>
    <w:rsid w:val="00213DB5"/>
    <w:rsid w:val="00246A2C"/>
    <w:rsid w:val="00247E9F"/>
    <w:rsid w:val="00271C75"/>
    <w:rsid w:val="002775FA"/>
    <w:rsid w:val="002B2955"/>
    <w:rsid w:val="00301E9C"/>
    <w:rsid w:val="003644BB"/>
    <w:rsid w:val="003674D9"/>
    <w:rsid w:val="00373A81"/>
    <w:rsid w:val="00380E15"/>
    <w:rsid w:val="0038685F"/>
    <w:rsid w:val="00395803"/>
    <w:rsid w:val="003E2806"/>
    <w:rsid w:val="003F1402"/>
    <w:rsid w:val="00401986"/>
    <w:rsid w:val="00401A94"/>
    <w:rsid w:val="004077D8"/>
    <w:rsid w:val="0042364C"/>
    <w:rsid w:val="004348FD"/>
    <w:rsid w:val="00441151"/>
    <w:rsid w:val="00462306"/>
    <w:rsid w:val="004852CC"/>
    <w:rsid w:val="0048619B"/>
    <w:rsid w:val="004A5FC7"/>
    <w:rsid w:val="004B545F"/>
    <w:rsid w:val="004B69A8"/>
    <w:rsid w:val="004C6A86"/>
    <w:rsid w:val="004C6F6E"/>
    <w:rsid w:val="00523C66"/>
    <w:rsid w:val="00563C8E"/>
    <w:rsid w:val="0056485D"/>
    <w:rsid w:val="00591EA3"/>
    <w:rsid w:val="005969DB"/>
    <w:rsid w:val="005A2F98"/>
    <w:rsid w:val="005B24D7"/>
    <w:rsid w:val="00610409"/>
    <w:rsid w:val="00632CC0"/>
    <w:rsid w:val="00655287"/>
    <w:rsid w:val="00683E06"/>
    <w:rsid w:val="006B6ECB"/>
    <w:rsid w:val="006B7DA5"/>
    <w:rsid w:val="006D0E90"/>
    <w:rsid w:val="006D431B"/>
    <w:rsid w:val="006E5FFC"/>
    <w:rsid w:val="00700EB1"/>
    <w:rsid w:val="00736174"/>
    <w:rsid w:val="007465C6"/>
    <w:rsid w:val="00765B8B"/>
    <w:rsid w:val="007768F3"/>
    <w:rsid w:val="007A1AAA"/>
    <w:rsid w:val="007B2699"/>
    <w:rsid w:val="007B4624"/>
    <w:rsid w:val="007C2E53"/>
    <w:rsid w:val="007D1B7B"/>
    <w:rsid w:val="007D1DE1"/>
    <w:rsid w:val="007F250D"/>
    <w:rsid w:val="008047CB"/>
    <w:rsid w:val="00822283"/>
    <w:rsid w:val="00845892"/>
    <w:rsid w:val="00881B2C"/>
    <w:rsid w:val="008A40C1"/>
    <w:rsid w:val="008C08EE"/>
    <w:rsid w:val="008D3F68"/>
    <w:rsid w:val="008D479A"/>
    <w:rsid w:val="008E5855"/>
    <w:rsid w:val="00920F64"/>
    <w:rsid w:val="00924F33"/>
    <w:rsid w:val="00965BB1"/>
    <w:rsid w:val="00966E04"/>
    <w:rsid w:val="00972FE5"/>
    <w:rsid w:val="00991912"/>
    <w:rsid w:val="009A5E7E"/>
    <w:rsid w:val="009B1015"/>
    <w:rsid w:val="009B144E"/>
    <w:rsid w:val="00A17A3D"/>
    <w:rsid w:val="00A17C23"/>
    <w:rsid w:val="00A21C9F"/>
    <w:rsid w:val="00A2624F"/>
    <w:rsid w:val="00A31E2B"/>
    <w:rsid w:val="00A42E8D"/>
    <w:rsid w:val="00A70C3C"/>
    <w:rsid w:val="00A738F0"/>
    <w:rsid w:val="00A76981"/>
    <w:rsid w:val="00AF0F3E"/>
    <w:rsid w:val="00AF1041"/>
    <w:rsid w:val="00B42416"/>
    <w:rsid w:val="00B4443C"/>
    <w:rsid w:val="00B50165"/>
    <w:rsid w:val="00B67921"/>
    <w:rsid w:val="00BA2E63"/>
    <w:rsid w:val="00BC6198"/>
    <w:rsid w:val="00BD658F"/>
    <w:rsid w:val="00BE49CD"/>
    <w:rsid w:val="00BF09EC"/>
    <w:rsid w:val="00C1609B"/>
    <w:rsid w:val="00C460C5"/>
    <w:rsid w:val="00C4754A"/>
    <w:rsid w:val="00C47D76"/>
    <w:rsid w:val="00C54047"/>
    <w:rsid w:val="00C55D24"/>
    <w:rsid w:val="00C56B5D"/>
    <w:rsid w:val="00C86CCF"/>
    <w:rsid w:val="00C92339"/>
    <w:rsid w:val="00CA525B"/>
    <w:rsid w:val="00CB6279"/>
    <w:rsid w:val="00CD1FF0"/>
    <w:rsid w:val="00CD3F06"/>
    <w:rsid w:val="00D0151F"/>
    <w:rsid w:val="00D04EC5"/>
    <w:rsid w:val="00D22D12"/>
    <w:rsid w:val="00D36B0C"/>
    <w:rsid w:val="00D5520A"/>
    <w:rsid w:val="00D56BE5"/>
    <w:rsid w:val="00D64783"/>
    <w:rsid w:val="00DB235B"/>
    <w:rsid w:val="00E20F18"/>
    <w:rsid w:val="00E44DF1"/>
    <w:rsid w:val="00E46406"/>
    <w:rsid w:val="00E61C03"/>
    <w:rsid w:val="00E75DC2"/>
    <w:rsid w:val="00E97CFF"/>
    <w:rsid w:val="00EC1969"/>
    <w:rsid w:val="00EC7CA2"/>
    <w:rsid w:val="00ED7AEB"/>
    <w:rsid w:val="00F132F8"/>
    <w:rsid w:val="00F202DF"/>
    <w:rsid w:val="00F468B0"/>
    <w:rsid w:val="00F66C25"/>
    <w:rsid w:val="00FA6EE1"/>
    <w:rsid w:val="00FB2952"/>
    <w:rsid w:val="00FB36AC"/>
    <w:rsid w:val="00FD0AD1"/>
    <w:rsid w:val="00FE3A8F"/>
    <w:rsid w:val="00FF3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1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98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7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27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</TotalTime>
  <Pages>2</Pages>
  <Words>153</Words>
  <Characters>874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hp</cp:lastModifiedBy>
  <cp:revision>6</cp:revision>
  <cp:lastPrinted>2015-08-26T00:32:00Z</cp:lastPrinted>
  <dcterms:created xsi:type="dcterms:W3CDTF">2015-08-25T07:19:00Z</dcterms:created>
  <dcterms:modified xsi:type="dcterms:W3CDTF">2015-08-26T06:31:00Z</dcterms:modified>
</cp:coreProperties>
</file>