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440" w:lineRule="exact"/>
        <w:jc w:val="center"/>
        <w:rPr>
          <w:sz w:val="44"/>
          <w:szCs w:val="44"/>
        </w:rPr>
      </w:pPr>
      <w:r>
        <w:rPr>
          <w:sz w:val="44"/>
          <w:szCs w:val="44"/>
        </w:rPr>
        <w:t>201</w:t>
      </w:r>
      <w:r>
        <w:rPr>
          <w:rFonts w:hint="eastAsia"/>
          <w:sz w:val="44"/>
          <w:szCs w:val="44"/>
          <w:lang w:val="en-US" w:eastAsia="zh-CN"/>
        </w:rPr>
        <w:t>7</w:t>
      </w:r>
      <w:r>
        <w:rPr>
          <w:rFonts w:hint="eastAsia"/>
          <w:sz w:val="44"/>
          <w:szCs w:val="44"/>
        </w:rPr>
        <w:t>学年第</w:t>
      </w:r>
      <w:r>
        <w:rPr>
          <w:rFonts w:hint="eastAsia"/>
          <w:sz w:val="44"/>
          <w:szCs w:val="44"/>
          <w:lang w:eastAsia="zh-CN"/>
        </w:rPr>
        <w:t>二</w:t>
      </w:r>
      <w:r>
        <w:rPr>
          <w:rFonts w:hint="eastAsia"/>
          <w:sz w:val="44"/>
          <w:szCs w:val="44"/>
        </w:rPr>
        <w:t>学期行政值日安排表</w:t>
      </w:r>
    </w:p>
    <w:p>
      <w:pPr>
        <w:numPr>
          <w:ilvl w:val="0"/>
          <w:numId w:val="1"/>
        </w:numPr>
        <w:adjustRightInd w:val="0"/>
        <w:snapToGrid w:val="0"/>
        <w:spacing w:line="360" w:lineRule="exact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人员安排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1984"/>
        <w:gridCol w:w="1418"/>
        <w:gridCol w:w="1984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817" w:type="dxa"/>
            <w:vMerge w:val="restart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星</w:t>
            </w:r>
          </w:p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</w:p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期</w:t>
            </w:r>
          </w:p>
        </w:tc>
        <w:tc>
          <w:tcPr>
            <w:tcW w:w="6662" w:type="dxa"/>
            <w:gridSpan w:val="4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护导人员</w:t>
            </w:r>
          </w:p>
        </w:tc>
        <w:tc>
          <w:tcPr>
            <w:tcW w:w="1043" w:type="dxa"/>
            <w:vMerge w:val="restart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小当家</w:t>
            </w:r>
          </w:p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817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6662" w:type="dxa"/>
            <w:gridSpan w:val="4"/>
            <w:vAlign w:val="center"/>
          </w:tcPr>
          <w:p>
            <w:pPr>
              <w:adjustRightInd w:val="0"/>
              <w:snapToGrid w:val="0"/>
              <w:spacing w:line="3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总护导：时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俊</w:t>
            </w:r>
            <w:r>
              <w:rPr>
                <w:sz w:val="24"/>
              </w:rPr>
              <w:t xml:space="preserve"> 13701813251 </w:t>
            </w:r>
          </w:p>
          <w:p>
            <w:pPr>
              <w:adjustRightInd w:val="0"/>
              <w:snapToGrid w:val="0"/>
              <w:spacing w:line="340" w:lineRule="exact"/>
              <w:ind w:firstLine="2640" w:firstLineChars="1100"/>
              <w:rPr>
                <w:sz w:val="24"/>
              </w:rPr>
            </w:pPr>
            <w:r>
              <w:rPr>
                <w:rFonts w:hint="eastAsia"/>
                <w:sz w:val="24"/>
              </w:rPr>
              <w:t>李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维</w:t>
            </w:r>
            <w:r>
              <w:rPr>
                <w:sz w:val="24"/>
              </w:rPr>
              <w:t xml:space="preserve"> 13671520990 </w:t>
            </w:r>
          </w:p>
        </w:tc>
        <w:tc>
          <w:tcPr>
            <w:tcW w:w="1043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817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260" w:type="dxa"/>
            <w:gridSpan w:val="2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长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组员一</w:t>
            </w:r>
          </w:p>
        </w:tc>
        <w:tc>
          <w:tcPr>
            <w:tcW w:w="1043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  <w:jc w:val="center"/>
        </w:trPr>
        <w:tc>
          <w:tcPr>
            <w:tcW w:w="817" w:type="dxa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谌海兰</w:t>
            </w:r>
          </w:p>
        </w:tc>
        <w:tc>
          <w:tcPr>
            <w:tcW w:w="1984" w:type="dxa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18121273983</w:t>
            </w:r>
          </w:p>
        </w:tc>
        <w:tc>
          <w:tcPr>
            <w:tcW w:w="1418" w:type="dxa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曾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丽</w:t>
            </w:r>
          </w:p>
        </w:tc>
        <w:tc>
          <w:tcPr>
            <w:tcW w:w="1984" w:type="dxa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18121276519</w:t>
            </w:r>
          </w:p>
        </w:tc>
        <w:tc>
          <w:tcPr>
            <w:tcW w:w="1043" w:type="dxa"/>
            <w:vMerge w:val="restart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</w:p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详见</w:t>
            </w:r>
          </w:p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每周</w:t>
            </w:r>
          </w:p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817" w:type="dxa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rFonts w:hint="eastAsia" w:eastAsia="宋体"/>
                <w:sz w:val="24"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lang w:eastAsia="zh-CN"/>
              </w:rPr>
              <w:t>张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lang w:eastAsia="zh-CN"/>
              </w:rPr>
              <w:t>菊</w:t>
            </w:r>
          </w:p>
        </w:tc>
        <w:tc>
          <w:tcPr>
            <w:tcW w:w="1984" w:type="dxa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18017685012</w:t>
            </w:r>
          </w:p>
        </w:tc>
        <w:tc>
          <w:tcPr>
            <w:tcW w:w="1418" w:type="dxa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顾凤娴</w:t>
            </w:r>
          </w:p>
        </w:tc>
        <w:tc>
          <w:tcPr>
            <w:tcW w:w="1984" w:type="dxa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w:t>13661873185</w:t>
            </w:r>
          </w:p>
        </w:tc>
        <w:tc>
          <w:tcPr>
            <w:tcW w:w="1043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817" w:type="dxa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金燕连</w:t>
            </w:r>
          </w:p>
        </w:tc>
        <w:tc>
          <w:tcPr>
            <w:tcW w:w="1984" w:type="dxa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18121276517</w:t>
            </w:r>
          </w:p>
        </w:tc>
        <w:tc>
          <w:tcPr>
            <w:tcW w:w="1418" w:type="dxa"/>
            <w:textDirection w:val="lrTb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浦文德</w:t>
            </w:r>
          </w:p>
        </w:tc>
        <w:tc>
          <w:tcPr>
            <w:tcW w:w="1984" w:type="dxa"/>
            <w:textDirection w:val="lrTb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13002171029</w:t>
            </w:r>
          </w:p>
        </w:tc>
        <w:tc>
          <w:tcPr>
            <w:tcW w:w="1043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817" w:type="dxa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1276" w:type="dxa"/>
            <w:textDirection w:val="lrTb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祝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lang w:eastAsia="zh-CN"/>
              </w:rPr>
              <w:t>燕</w:t>
            </w:r>
          </w:p>
        </w:tc>
        <w:tc>
          <w:tcPr>
            <w:tcW w:w="1984" w:type="dxa"/>
            <w:textDirection w:val="lrTb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18121276552</w:t>
            </w:r>
          </w:p>
        </w:tc>
        <w:tc>
          <w:tcPr>
            <w:tcW w:w="1418" w:type="dxa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郑晓芳</w:t>
            </w:r>
          </w:p>
        </w:tc>
        <w:tc>
          <w:tcPr>
            <w:tcW w:w="1984" w:type="dxa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18121273967</w:t>
            </w:r>
          </w:p>
        </w:tc>
        <w:tc>
          <w:tcPr>
            <w:tcW w:w="1043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817" w:type="dxa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程立海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18121276521</w:t>
            </w:r>
          </w:p>
        </w:tc>
        <w:tc>
          <w:tcPr>
            <w:tcW w:w="1418" w:type="dxa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曾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伟</w:t>
            </w:r>
          </w:p>
        </w:tc>
        <w:tc>
          <w:tcPr>
            <w:tcW w:w="1984" w:type="dxa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sz w:val="24"/>
              </w:rPr>
              <w:t>18121273976</w:t>
            </w:r>
          </w:p>
        </w:tc>
        <w:tc>
          <w:tcPr>
            <w:tcW w:w="1043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17" w:type="dxa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岗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北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门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南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门</w:t>
            </w:r>
          </w:p>
        </w:tc>
        <w:tc>
          <w:tcPr>
            <w:tcW w:w="1043" w:type="dxa"/>
          </w:tcPr>
          <w:p>
            <w:pPr>
              <w:adjustRightInd w:val="0"/>
              <w:snapToGrid w:val="0"/>
              <w:spacing w:line="4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南北门</w:t>
            </w:r>
          </w:p>
        </w:tc>
      </w:tr>
    </w:tbl>
    <w:p>
      <w:pPr>
        <w:adjustRightInd w:val="0"/>
        <w:snapToGrid w:val="0"/>
        <w:spacing w:line="4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二、值日时间</w:t>
      </w:r>
    </w:p>
    <w:p>
      <w:pPr>
        <w:adjustRightInd w:val="0"/>
        <w:snapToGrid w:val="0"/>
        <w:spacing w:line="400" w:lineRule="exact"/>
        <w:ind w:firstLine="595" w:firstLineChars="248"/>
        <w:rPr>
          <w:sz w:val="24"/>
        </w:rPr>
      </w:pPr>
      <w:r>
        <w:rPr>
          <w:rFonts w:hint="eastAsia"/>
          <w:sz w:val="24"/>
        </w:rPr>
        <w:t>每天</w:t>
      </w:r>
      <w:r>
        <w:rPr>
          <w:sz w:val="24"/>
        </w:rPr>
        <w:t>7</w:t>
      </w:r>
      <w:r>
        <w:rPr>
          <w:rFonts w:hint="eastAsia"/>
          <w:sz w:val="24"/>
        </w:rPr>
        <w:t>：</w:t>
      </w:r>
      <w:r>
        <w:rPr>
          <w:sz w:val="24"/>
        </w:rPr>
        <w:t>20</w:t>
      </w:r>
      <w:r>
        <w:rPr>
          <w:rFonts w:hint="eastAsia"/>
          <w:sz w:val="24"/>
        </w:rPr>
        <w:t>－</w:t>
      </w:r>
      <w:r>
        <w:rPr>
          <w:sz w:val="24"/>
        </w:rPr>
        <w:t>8</w:t>
      </w:r>
      <w:r>
        <w:rPr>
          <w:rFonts w:hint="eastAsia"/>
          <w:sz w:val="24"/>
        </w:rPr>
        <w:t>：</w:t>
      </w:r>
      <w:r>
        <w:rPr>
          <w:sz w:val="24"/>
        </w:rPr>
        <w:t>00</w:t>
      </w:r>
      <w:r>
        <w:rPr>
          <w:rFonts w:hint="eastAsia"/>
          <w:sz w:val="24"/>
        </w:rPr>
        <w:t>（早）～放学时间</w:t>
      </w:r>
      <w:r>
        <w:rPr>
          <w:sz w:val="24"/>
        </w:rPr>
        <w:t>—</w:t>
      </w:r>
      <w:r>
        <w:rPr>
          <w:rFonts w:hint="eastAsia"/>
          <w:sz w:val="24"/>
        </w:rPr>
        <w:t>清校时间。</w:t>
      </w:r>
    </w:p>
    <w:p>
      <w:pPr>
        <w:adjustRightInd w:val="0"/>
        <w:snapToGrid w:val="0"/>
        <w:spacing w:line="400" w:lineRule="exact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三、岗位要求</w:t>
      </w:r>
    </w:p>
    <w:p>
      <w:pPr>
        <w:adjustRightInd w:val="0"/>
        <w:snapToGrid w:val="0"/>
        <w:spacing w:line="400" w:lineRule="exact"/>
        <w:ind w:firstLine="480" w:firstLineChars="20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．迎接师生员工进校，规范学生礼仪；欢送低年级学生放学回家。</w:t>
      </w:r>
      <w:r>
        <w:rPr>
          <w:sz w:val="24"/>
        </w:rPr>
        <w:t xml:space="preserve"> </w:t>
      </w:r>
    </w:p>
    <w:p>
      <w:pPr>
        <w:adjustRightInd w:val="0"/>
        <w:snapToGrid w:val="0"/>
        <w:spacing w:line="400" w:lineRule="exact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．督促教工自觉遵守学校坐班制度，做好教工上班考勤记录。</w:t>
      </w:r>
    </w:p>
    <w:p>
      <w:pPr>
        <w:adjustRightInd w:val="0"/>
        <w:snapToGrid w:val="0"/>
        <w:spacing w:line="400" w:lineRule="exact"/>
        <w:ind w:firstLine="480" w:firstLineChars="20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．巡查学生三操（早操、室内操）。</w:t>
      </w:r>
    </w:p>
    <w:p>
      <w:pPr>
        <w:adjustRightInd w:val="0"/>
        <w:snapToGrid w:val="0"/>
        <w:spacing w:line="400" w:lineRule="exact"/>
        <w:ind w:firstLine="480" w:firstLineChars="20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．及时、妥善处理校内偶发事件。</w:t>
      </w:r>
    </w:p>
    <w:p>
      <w:pPr>
        <w:adjustRightInd w:val="0"/>
        <w:snapToGrid w:val="0"/>
        <w:spacing w:line="400" w:lineRule="exact"/>
        <w:ind w:firstLine="480" w:firstLineChars="200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．严格履行放学清校制度。</w:t>
      </w:r>
    </w:p>
    <w:p>
      <w:pPr>
        <w:adjustRightInd w:val="0"/>
        <w:snapToGrid w:val="0"/>
        <w:spacing w:line="400" w:lineRule="exact"/>
        <w:ind w:firstLine="480" w:firstLineChars="20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．检查各组室安全“四关”情况。</w:t>
      </w:r>
    </w:p>
    <w:p>
      <w:pPr>
        <w:adjustRightInd w:val="0"/>
        <w:snapToGrid w:val="0"/>
        <w:spacing w:line="400" w:lineRule="exact"/>
        <w:ind w:firstLine="480" w:firstLineChars="200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．组长负责全天护导工作，及时做好值日记录和记录本传递。</w:t>
      </w:r>
    </w:p>
    <w:p>
      <w:pPr>
        <w:adjustRightInd w:val="0"/>
        <w:snapToGrid w:val="0"/>
        <w:spacing w:line="400" w:lineRule="exact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四、放学时间表</w:t>
      </w:r>
    </w:p>
    <w:tbl>
      <w:tblPr>
        <w:tblStyle w:val="5"/>
        <w:tblW w:w="837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2502"/>
        <w:gridCol w:w="1967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4428" w:type="dxa"/>
            <w:gridSpan w:val="2"/>
            <w:vAlign w:val="center"/>
          </w:tcPr>
          <w:p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周一至周四</w:t>
            </w:r>
          </w:p>
        </w:tc>
        <w:tc>
          <w:tcPr>
            <w:tcW w:w="3947" w:type="dxa"/>
            <w:gridSpan w:val="2"/>
            <w:vAlign w:val="center"/>
          </w:tcPr>
          <w:p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926" w:type="dxa"/>
            <w:vAlign w:val="center"/>
          </w:tcPr>
          <w:p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2502" w:type="dxa"/>
            <w:vAlign w:val="center"/>
          </w:tcPr>
          <w:p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间</w:t>
            </w:r>
          </w:p>
        </w:tc>
        <w:tc>
          <w:tcPr>
            <w:tcW w:w="1967" w:type="dxa"/>
            <w:vAlign w:val="center"/>
          </w:tcPr>
          <w:p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1980" w:type="dxa"/>
            <w:vAlign w:val="center"/>
          </w:tcPr>
          <w:p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926" w:type="dxa"/>
            <w:vAlign w:val="center"/>
          </w:tcPr>
          <w:p>
            <w:pPr>
              <w:adjustRightInd w:val="0"/>
              <w:snapToGrid w:val="0"/>
              <w:spacing w:line="32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、二</w:t>
            </w:r>
          </w:p>
        </w:tc>
        <w:tc>
          <w:tcPr>
            <w:tcW w:w="2502" w:type="dxa"/>
            <w:vAlign w:val="center"/>
          </w:tcPr>
          <w:p>
            <w:pPr>
              <w:adjustRightInd w:val="0"/>
              <w:snapToGrid w:val="0"/>
              <w:spacing w:line="32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sz w:val="24"/>
              </w:rPr>
              <w:t>15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15</w:t>
            </w:r>
          </w:p>
        </w:tc>
        <w:tc>
          <w:tcPr>
            <w:tcW w:w="1967" w:type="dxa"/>
            <w:vMerge w:val="restart"/>
            <w:vAlign w:val="center"/>
          </w:tcPr>
          <w:p>
            <w:pPr>
              <w:adjustRightInd w:val="0"/>
              <w:snapToGrid w:val="0"/>
              <w:spacing w:line="32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 xml:space="preserve"> ~ </w:t>
            </w: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1980" w:type="dxa"/>
            <w:vMerge w:val="restart"/>
            <w:vAlign w:val="center"/>
          </w:tcPr>
          <w:p>
            <w:pPr>
              <w:adjustRightInd w:val="0"/>
              <w:snapToGrid w:val="0"/>
              <w:spacing w:line="32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sz w:val="24"/>
              </w:rPr>
              <w:t>14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926" w:type="dxa"/>
            <w:vAlign w:val="center"/>
          </w:tcPr>
          <w:p>
            <w:pPr>
              <w:adjustRightInd w:val="0"/>
              <w:snapToGrid w:val="0"/>
              <w:spacing w:line="32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三</w:t>
            </w:r>
            <w:r>
              <w:rPr>
                <w:sz w:val="24"/>
              </w:rPr>
              <w:t xml:space="preserve"> ~ </w:t>
            </w: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2502" w:type="dxa"/>
            <w:vAlign w:val="center"/>
          </w:tcPr>
          <w:p>
            <w:pPr>
              <w:adjustRightInd w:val="0"/>
              <w:snapToGrid w:val="0"/>
              <w:spacing w:line="32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sz w:val="24"/>
              </w:rPr>
              <w:t>16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10.</w:t>
            </w:r>
          </w:p>
        </w:tc>
        <w:tc>
          <w:tcPr>
            <w:tcW w:w="1967" w:type="dxa"/>
            <w:vMerge w:val="continue"/>
            <w:vAlign w:val="center"/>
          </w:tcPr>
          <w:p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vMerge w:val="continue"/>
            <w:vAlign w:val="center"/>
          </w:tcPr>
          <w:p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926" w:type="dxa"/>
            <w:vMerge w:val="restart"/>
            <w:vAlign w:val="center"/>
          </w:tcPr>
          <w:p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  <w:r>
              <w:rPr>
                <w:sz w:val="24"/>
              </w:rPr>
              <w:t xml:space="preserve">~ </w:t>
            </w: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2502" w:type="dxa"/>
            <w:vMerge w:val="restart"/>
            <w:vAlign w:val="center"/>
          </w:tcPr>
          <w:p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30</w:t>
            </w:r>
          </w:p>
        </w:tc>
        <w:tc>
          <w:tcPr>
            <w:tcW w:w="1967" w:type="dxa"/>
            <w:vAlign w:val="center"/>
          </w:tcPr>
          <w:p>
            <w:pPr>
              <w:adjustRightInd w:val="0"/>
              <w:snapToGrid w:val="0"/>
              <w:spacing w:line="32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4"/>
              </w:rPr>
              <w:t>六</w:t>
            </w:r>
            <w:r>
              <w:rPr>
                <w:sz w:val="24"/>
              </w:rPr>
              <w:t xml:space="preserve">~ </w:t>
            </w: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1980" w:type="dxa"/>
            <w:vAlign w:val="center"/>
          </w:tcPr>
          <w:p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926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2502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967" w:type="dxa"/>
            <w:vAlign w:val="center"/>
          </w:tcPr>
          <w:p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1980" w:type="dxa"/>
            <w:vAlign w:val="center"/>
          </w:tcPr>
          <w:p>
            <w:pPr>
              <w:adjustRightInd w:val="0"/>
              <w:snapToGrid w:val="0"/>
              <w:spacing w:line="320" w:lineRule="exact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30</w:t>
            </w:r>
          </w:p>
        </w:tc>
      </w:tr>
    </w:tbl>
    <w:p>
      <w:pPr>
        <w:adjustRightInd w:val="0"/>
        <w:snapToGrid w:val="0"/>
        <w:spacing w:beforeLines="50" w:line="360" w:lineRule="auto"/>
        <w:jc w:val="right"/>
        <w:rPr>
          <w:sz w:val="24"/>
        </w:rPr>
      </w:pPr>
      <w:r>
        <w:rPr>
          <w:rFonts w:hint="eastAsia"/>
          <w:sz w:val="24"/>
        </w:rPr>
        <w:t>上师大康城实验学校</w:t>
      </w:r>
    </w:p>
    <w:p>
      <w:pPr>
        <w:adjustRightInd w:val="0"/>
        <w:snapToGrid w:val="0"/>
        <w:spacing w:line="360" w:lineRule="auto"/>
        <w:jc w:val="right"/>
      </w:pPr>
      <w:r>
        <w:rPr>
          <w:sz w:val="24"/>
        </w:rPr>
        <w:t>201</w:t>
      </w: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lang w:val="en-US" w:eastAsia="zh-CN"/>
        </w:rPr>
        <w:t>21</w:t>
      </w:r>
      <w:r>
        <w:rPr>
          <w:rFonts w:hint="eastAsia"/>
          <w:sz w:val="24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33457834">
    <w:nsid w:val="675277AA"/>
    <w:multiLevelType w:val="multilevel"/>
    <w:tmpl w:val="675277AA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7334578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06B"/>
    <w:rsid w:val="000167EC"/>
    <w:rsid w:val="0001732E"/>
    <w:rsid w:val="00020302"/>
    <w:rsid w:val="00020370"/>
    <w:rsid w:val="0002424E"/>
    <w:rsid w:val="000274E9"/>
    <w:rsid w:val="00031E70"/>
    <w:rsid w:val="000363BB"/>
    <w:rsid w:val="00047480"/>
    <w:rsid w:val="00056AC7"/>
    <w:rsid w:val="0006725C"/>
    <w:rsid w:val="000B1025"/>
    <w:rsid w:val="000B7342"/>
    <w:rsid w:val="000C4CD2"/>
    <w:rsid w:val="000C6DF5"/>
    <w:rsid w:val="000D1B46"/>
    <w:rsid w:val="0016199E"/>
    <w:rsid w:val="00167267"/>
    <w:rsid w:val="00181636"/>
    <w:rsid w:val="001838B1"/>
    <w:rsid w:val="001D432B"/>
    <w:rsid w:val="001F30C3"/>
    <w:rsid w:val="0020005A"/>
    <w:rsid w:val="00214694"/>
    <w:rsid w:val="002237DD"/>
    <w:rsid w:val="00232BEE"/>
    <w:rsid w:val="002644B0"/>
    <w:rsid w:val="00266C8B"/>
    <w:rsid w:val="00276297"/>
    <w:rsid w:val="00284C85"/>
    <w:rsid w:val="00290FEE"/>
    <w:rsid w:val="002A1606"/>
    <w:rsid w:val="002A2357"/>
    <w:rsid w:val="002E4294"/>
    <w:rsid w:val="002F568D"/>
    <w:rsid w:val="002F6B13"/>
    <w:rsid w:val="0030736B"/>
    <w:rsid w:val="0031282F"/>
    <w:rsid w:val="00317C7C"/>
    <w:rsid w:val="00333ACF"/>
    <w:rsid w:val="003465BD"/>
    <w:rsid w:val="0037116B"/>
    <w:rsid w:val="003B54E0"/>
    <w:rsid w:val="003E037D"/>
    <w:rsid w:val="003E3C10"/>
    <w:rsid w:val="003F4AE6"/>
    <w:rsid w:val="00402DA2"/>
    <w:rsid w:val="00404FF7"/>
    <w:rsid w:val="00405CCF"/>
    <w:rsid w:val="004508F8"/>
    <w:rsid w:val="00464D7C"/>
    <w:rsid w:val="00470A85"/>
    <w:rsid w:val="004B17FA"/>
    <w:rsid w:val="004C0E30"/>
    <w:rsid w:val="004F2856"/>
    <w:rsid w:val="005A331B"/>
    <w:rsid w:val="005B7CFD"/>
    <w:rsid w:val="005D38C0"/>
    <w:rsid w:val="005E230C"/>
    <w:rsid w:val="005E3F27"/>
    <w:rsid w:val="005E60F5"/>
    <w:rsid w:val="005F6D4F"/>
    <w:rsid w:val="00626B16"/>
    <w:rsid w:val="0064385C"/>
    <w:rsid w:val="00643A36"/>
    <w:rsid w:val="00652876"/>
    <w:rsid w:val="00656C81"/>
    <w:rsid w:val="006711B5"/>
    <w:rsid w:val="006A1973"/>
    <w:rsid w:val="006A69C2"/>
    <w:rsid w:val="006C079A"/>
    <w:rsid w:val="006D1874"/>
    <w:rsid w:val="006E4F9C"/>
    <w:rsid w:val="006E7A05"/>
    <w:rsid w:val="00726001"/>
    <w:rsid w:val="007372E3"/>
    <w:rsid w:val="00761659"/>
    <w:rsid w:val="007710A7"/>
    <w:rsid w:val="0077565A"/>
    <w:rsid w:val="00796A50"/>
    <w:rsid w:val="007C1526"/>
    <w:rsid w:val="007C5662"/>
    <w:rsid w:val="007D66D6"/>
    <w:rsid w:val="007E684F"/>
    <w:rsid w:val="007F2147"/>
    <w:rsid w:val="007F243F"/>
    <w:rsid w:val="00800BA2"/>
    <w:rsid w:val="00823A7D"/>
    <w:rsid w:val="00831BFC"/>
    <w:rsid w:val="00831CE9"/>
    <w:rsid w:val="00872686"/>
    <w:rsid w:val="0089006B"/>
    <w:rsid w:val="008D5C61"/>
    <w:rsid w:val="00913B56"/>
    <w:rsid w:val="00947ACD"/>
    <w:rsid w:val="009511FF"/>
    <w:rsid w:val="00990337"/>
    <w:rsid w:val="009A7F79"/>
    <w:rsid w:val="009B207D"/>
    <w:rsid w:val="009D5D0F"/>
    <w:rsid w:val="009F02B6"/>
    <w:rsid w:val="00A00DFA"/>
    <w:rsid w:val="00A02478"/>
    <w:rsid w:val="00A11A10"/>
    <w:rsid w:val="00A31848"/>
    <w:rsid w:val="00A416C9"/>
    <w:rsid w:val="00A470B8"/>
    <w:rsid w:val="00A5048B"/>
    <w:rsid w:val="00A54876"/>
    <w:rsid w:val="00A73F85"/>
    <w:rsid w:val="00A750CF"/>
    <w:rsid w:val="00A80284"/>
    <w:rsid w:val="00A87009"/>
    <w:rsid w:val="00AC4F71"/>
    <w:rsid w:val="00AF1773"/>
    <w:rsid w:val="00AF2134"/>
    <w:rsid w:val="00B05579"/>
    <w:rsid w:val="00B54228"/>
    <w:rsid w:val="00B56BBF"/>
    <w:rsid w:val="00B56BDA"/>
    <w:rsid w:val="00B579E8"/>
    <w:rsid w:val="00BB333E"/>
    <w:rsid w:val="00BB34C0"/>
    <w:rsid w:val="00BF0C7A"/>
    <w:rsid w:val="00C05C7D"/>
    <w:rsid w:val="00C11614"/>
    <w:rsid w:val="00C1569B"/>
    <w:rsid w:val="00C21D72"/>
    <w:rsid w:val="00C368E7"/>
    <w:rsid w:val="00C46C1D"/>
    <w:rsid w:val="00C731AD"/>
    <w:rsid w:val="00C73DC0"/>
    <w:rsid w:val="00C80D94"/>
    <w:rsid w:val="00C91650"/>
    <w:rsid w:val="00CA1CDB"/>
    <w:rsid w:val="00CC2BDA"/>
    <w:rsid w:val="00CF47BF"/>
    <w:rsid w:val="00D0463F"/>
    <w:rsid w:val="00D54E37"/>
    <w:rsid w:val="00D649D0"/>
    <w:rsid w:val="00D752D5"/>
    <w:rsid w:val="00D802F4"/>
    <w:rsid w:val="00DC22DE"/>
    <w:rsid w:val="00DF08C9"/>
    <w:rsid w:val="00DF173E"/>
    <w:rsid w:val="00E03EFA"/>
    <w:rsid w:val="00E076BD"/>
    <w:rsid w:val="00E32E1F"/>
    <w:rsid w:val="00E33BF3"/>
    <w:rsid w:val="00E3665B"/>
    <w:rsid w:val="00E61427"/>
    <w:rsid w:val="00E71353"/>
    <w:rsid w:val="00E910E0"/>
    <w:rsid w:val="00EA0BBE"/>
    <w:rsid w:val="00ED05BB"/>
    <w:rsid w:val="00ED7A70"/>
    <w:rsid w:val="00F24A80"/>
    <w:rsid w:val="00F555AC"/>
    <w:rsid w:val="00F65006"/>
    <w:rsid w:val="00F678CA"/>
    <w:rsid w:val="00F7235F"/>
    <w:rsid w:val="00F76EC8"/>
    <w:rsid w:val="00F852BF"/>
    <w:rsid w:val="06082DDB"/>
    <w:rsid w:val="06207B8B"/>
    <w:rsid w:val="0F667798"/>
    <w:rsid w:val="176507DA"/>
    <w:rsid w:val="1BBE5408"/>
    <w:rsid w:val="27874625"/>
    <w:rsid w:val="2AED351A"/>
    <w:rsid w:val="2C2C061B"/>
    <w:rsid w:val="2D0A421C"/>
    <w:rsid w:val="31BF2036"/>
    <w:rsid w:val="3A06473A"/>
    <w:rsid w:val="3D340588"/>
    <w:rsid w:val="3FFC538B"/>
    <w:rsid w:val="4EE31546"/>
    <w:rsid w:val="521C6089"/>
    <w:rsid w:val="62C96C97"/>
    <w:rsid w:val="6CA31D12"/>
    <w:rsid w:val="6D0813B4"/>
    <w:rsid w:val="70003E2F"/>
    <w:rsid w:val="711B113E"/>
    <w:rsid w:val="747E4C0D"/>
    <w:rsid w:val="78E04081"/>
    <w:rsid w:val="78E554FE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99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6">
    <w:name w:val="Header Char"/>
    <w:basedOn w:val="4"/>
    <w:link w:val="3"/>
    <w:qFormat/>
    <w:locked/>
    <w:uiPriority w:val="99"/>
    <w:rPr>
      <w:rFonts w:ascii="Times New Roman" w:hAnsi="Times New Roman" w:eastAsia="宋体" w:cs="Times New Roman"/>
      <w:sz w:val="18"/>
    </w:rPr>
  </w:style>
  <w:style w:type="character" w:customStyle="1" w:styleId="7">
    <w:name w:val="Footer Char"/>
    <w:basedOn w:val="4"/>
    <w:link w:val="2"/>
    <w:qFormat/>
    <w:locked/>
    <w:uiPriority w:val="99"/>
    <w:rPr>
      <w:rFonts w:ascii="Times New Roman" w:hAnsi="Times New Roman" w:eastAsia="宋体" w:cs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hp</Company>
  <Pages>1</Pages>
  <Words>97</Words>
  <Characters>558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2016-08-28T09:56:00Z</dcterms:created>
  <dc:creator>hp</dc:creator>
  <cp:lastModifiedBy>Administrator</cp:lastModifiedBy>
  <cp:lastPrinted>2016-08-30T01:37:00Z</cp:lastPrinted>
  <dcterms:modified xsi:type="dcterms:W3CDTF">2018-02-21T01:27:33Z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