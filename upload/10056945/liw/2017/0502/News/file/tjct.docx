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25" w:type="dxa"/>
        <w:jc w:val="center"/>
        <w:tblInd w:w="289" w:type="dxa"/>
        <w:tblLook w:val="00A0"/>
      </w:tblPr>
      <w:tblGrid>
        <w:gridCol w:w="1379"/>
        <w:gridCol w:w="1696"/>
        <w:gridCol w:w="1080"/>
        <w:gridCol w:w="696"/>
        <w:gridCol w:w="204"/>
        <w:gridCol w:w="1080"/>
        <w:gridCol w:w="691"/>
        <w:gridCol w:w="1799"/>
      </w:tblGrid>
      <w:tr w:rsidR="009F2E3D" w:rsidTr="00172E7C">
        <w:trPr>
          <w:trHeight w:val="20"/>
          <w:jc w:val="center"/>
        </w:trPr>
        <w:tc>
          <w:tcPr>
            <w:tcW w:w="8625" w:type="dxa"/>
            <w:gridSpan w:val="8"/>
            <w:noWrap/>
            <w:vAlign w:val="center"/>
          </w:tcPr>
          <w:p w:rsidR="009F2E3D" w:rsidRDefault="009F2E3D">
            <w:pPr>
              <w:widowControl/>
              <w:spacing w:line="500" w:lineRule="exact"/>
              <w:jc w:val="center"/>
              <w:rPr>
                <w:rFonts w:eastAsia="华文中宋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中共上师大康城实验学校委员会</w:t>
            </w:r>
          </w:p>
          <w:p w:rsidR="009F2E3D" w:rsidRDefault="009F2E3D">
            <w:pPr>
              <w:widowControl/>
              <w:spacing w:line="500" w:lineRule="exact"/>
              <w:jc w:val="center"/>
              <w:rPr>
                <w:rFonts w:eastAsia="华文中宋" w:cs="宋体"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优秀共产党员推荐和审批表</w:t>
            </w:r>
          </w:p>
        </w:tc>
      </w:tr>
      <w:tr w:rsidR="009F2E3D" w:rsidTr="00172E7C">
        <w:trPr>
          <w:trHeight w:val="20"/>
          <w:jc w:val="center"/>
        </w:trPr>
        <w:tc>
          <w:tcPr>
            <w:tcW w:w="505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9F2E3D" w:rsidRDefault="009F2E3D">
            <w:pPr>
              <w:widowControl/>
              <w:jc w:val="left"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党小组：党三小组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9F2E3D" w:rsidRDefault="009F2E3D">
            <w:pPr>
              <w:widowControl/>
              <w:ind w:leftChars="-51" w:left="-107"/>
              <w:rPr>
                <w:rFonts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填报日期：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2016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8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日</w:t>
            </w:r>
          </w:p>
        </w:tc>
      </w:tr>
      <w:tr w:rsidR="009F2E3D" w:rsidTr="00172E7C">
        <w:trPr>
          <w:trHeight w:val="73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姓</w:t>
            </w:r>
            <w:r>
              <w:rPr>
                <w:rFonts w:eastAsia="仿宋_GB2312" w:cs="宋体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名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陈通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性别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民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4"/>
              </w:rPr>
              <w:t>族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汉　</w:t>
            </w:r>
          </w:p>
        </w:tc>
        <w:tc>
          <w:tcPr>
            <w:tcW w:w="17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二寸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免冠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照片</w:t>
            </w:r>
          </w:p>
        </w:tc>
      </w:tr>
      <w:tr w:rsidR="009F2E3D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出生年月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1985.6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参加工作时间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2007.9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2E3D" w:rsidRDefault="009F2E3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9F2E3D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入党时间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2007.1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文化程度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本科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2E3D" w:rsidRDefault="009F2E3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9F2E3D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E3D" w:rsidRDefault="009F2E3D" w:rsidP="005572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所在年级及职</w:t>
            </w:r>
            <w:bookmarkStart w:id="0" w:name="_GoBack"/>
            <w:bookmarkEnd w:id="0"/>
            <w:r>
              <w:rPr>
                <w:rFonts w:eastAsia="仿宋_GB2312" w:cs="宋体" w:hint="eastAsia"/>
                <w:kern w:val="0"/>
                <w:sz w:val="24"/>
              </w:rPr>
              <w:t>务</w:t>
            </w:r>
          </w:p>
        </w:tc>
        <w:tc>
          <w:tcPr>
            <w:tcW w:w="54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四年级</w:t>
            </w:r>
            <w:r>
              <w:rPr>
                <w:rFonts w:eastAsia="仿宋_GB2312" w:cs="宋体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体育教师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2E3D" w:rsidRDefault="009F2E3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9F2E3D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身份证</w:t>
            </w:r>
            <w:r>
              <w:rPr>
                <w:rFonts w:eastAsia="仿宋_GB2312" w:cs="宋体"/>
                <w:kern w:val="0"/>
                <w:sz w:val="24"/>
              </w:rPr>
              <w:t xml:space="preserve">   </w:t>
            </w:r>
            <w:r>
              <w:rPr>
                <w:rFonts w:eastAsia="仿宋_GB2312" w:cs="宋体" w:hint="eastAsia"/>
                <w:kern w:val="0"/>
                <w:sz w:val="24"/>
              </w:rPr>
              <w:t>号码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>
              <w:rPr>
                <w:rFonts w:eastAsia="仿宋_GB2312" w:cs="宋体"/>
                <w:kern w:val="0"/>
                <w:sz w:val="24"/>
              </w:rPr>
              <w:t>371202198506190812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联系方式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9F2E3D" w:rsidRDefault="009F2E3D" w:rsidP="00333236">
            <w:pPr>
              <w:widowControl/>
              <w:ind w:firstLineChars="50" w:firstLine="120"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/>
                <w:kern w:val="0"/>
                <w:sz w:val="24"/>
              </w:rPr>
              <w:t>13795439201</w:t>
            </w:r>
          </w:p>
        </w:tc>
      </w:tr>
      <w:tr w:rsidR="009F2E3D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家庭地址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闵行区疏影路</w:t>
            </w:r>
            <w:r>
              <w:rPr>
                <w:rFonts w:eastAsia="仿宋_GB2312" w:cs="宋体"/>
                <w:kern w:val="0"/>
                <w:sz w:val="24"/>
              </w:rPr>
              <w:t>1111</w:t>
            </w:r>
            <w:r>
              <w:rPr>
                <w:rFonts w:eastAsia="仿宋_GB2312" w:cs="宋体" w:hint="eastAsia"/>
                <w:kern w:val="0"/>
                <w:sz w:val="24"/>
              </w:rPr>
              <w:t>弄</w:t>
            </w:r>
            <w:r>
              <w:rPr>
                <w:rFonts w:eastAsia="仿宋_GB2312" w:cs="宋体"/>
                <w:kern w:val="0"/>
                <w:sz w:val="24"/>
              </w:rPr>
              <w:t>5</w:t>
            </w:r>
            <w:r>
              <w:rPr>
                <w:rFonts w:eastAsia="仿宋_GB2312" w:cs="宋体" w:hint="eastAsia"/>
                <w:kern w:val="0"/>
                <w:sz w:val="24"/>
              </w:rPr>
              <w:t>号</w:t>
            </w:r>
            <w:r>
              <w:rPr>
                <w:rFonts w:eastAsia="仿宋_GB2312" w:cs="宋体"/>
                <w:kern w:val="0"/>
                <w:sz w:val="24"/>
              </w:rPr>
              <w:t>201</w:t>
            </w:r>
            <w:r>
              <w:rPr>
                <w:rFonts w:eastAsia="仿宋_GB2312" w:cs="宋体" w:hint="eastAsia"/>
                <w:kern w:val="0"/>
                <w:sz w:val="24"/>
              </w:rPr>
              <w:t>室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邮编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kern w:val="0"/>
                <w:sz w:val="24"/>
              </w:rPr>
              <w:t xml:space="preserve"> 201199</w:t>
            </w:r>
          </w:p>
        </w:tc>
      </w:tr>
      <w:tr w:rsidR="009F2E3D" w:rsidTr="0027380D">
        <w:trPr>
          <w:trHeight w:hRule="exact" w:val="3599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曾受表彰情况</w:t>
            </w:r>
          </w:p>
        </w:tc>
        <w:tc>
          <w:tcPr>
            <w:tcW w:w="7246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9F2E3D" w:rsidRPr="0027380D" w:rsidRDefault="009F2E3D" w:rsidP="002F5CF0">
            <w:pPr>
              <w:rPr>
                <w:rFonts w:ascii="宋体"/>
                <w:szCs w:val="21"/>
              </w:rPr>
            </w:pPr>
            <w:r w:rsidRPr="0027380D">
              <w:rPr>
                <w:rFonts w:ascii="宋体" w:hAnsi="宋体"/>
                <w:szCs w:val="21"/>
              </w:rPr>
              <w:t xml:space="preserve">2010.1 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27380D">
              <w:rPr>
                <w:rFonts w:ascii="宋体" w:hAnsi="宋体"/>
                <w:szCs w:val="21"/>
              </w:rPr>
              <w:t xml:space="preserve"> </w:t>
            </w:r>
            <w:r w:rsidRPr="0027380D">
              <w:rPr>
                <w:rFonts w:ascii="宋体" w:hAnsi="宋体" w:hint="eastAsia"/>
                <w:szCs w:val="21"/>
              </w:rPr>
              <w:t>校学习实践科学发展观“献一策”活动优秀提案奖</w:t>
            </w:r>
          </w:p>
          <w:p w:rsidR="009F2E3D" w:rsidRDefault="009F2E3D" w:rsidP="002F5CF0">
            <w:pPr>
              <w:rPr>
                <w:rFonts w:ascii="宋体"/>
                <w:szCs w:val="21"/>
              </w:rPr>
            </w:pPr>
            <w:r w:rsidRPr="0027380D">
              <w:rPr>
                <w:rFonts w:ascii="宋体" w:hAnsi="宋体"/>
                <w:szCs w:val="21"/>
              </w:rPr>
              <w:t xml:space="preserve">2010.6  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27380D">
              <w:rPr>
                <w:rFonts w:ascii="宋体" w:hAnsi="宋体" w:hint="eastAsia"/>
                <w:szCs w:val="21"/>
              </w:rPr>
              <w:t>校学习型共产党员</w:t>
            </w:r>
          </w:p>
          <w:p w:rsidR="009F2E3D" w:rsidRDefault="009F2E3D" w:rsidP="002F5CF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2011.3    </w:t>
            </w:r>
            <w:r>
              <w:rPr>
                <w:rFonts w:ascii="宋体" w:hAnsi="宋体" w:hint="eastAsia"/>
                <w:szCs w:val="21"/>
              </w:rPr>
              <w:t>闵行区体育青年教师专业基本功比武三等奖</w:t>
            </w:r>
          </w:p>
          <w:p w:rsidR="009F2E3D" w:rsidRDefault="009F2E3D" w:rsidP="002F5CF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2012.1    </w:t>
            </w:r>
            <w:r>
              <w:rPr>
                <w:rFonts w:ascii="宋体" w:hAnsi="宋体" w:hint="eastAsia"/>
                <w:szCs w:val="21"/>
              </w:rPr>
              <w:t>区记功</w:t>
            </w:r>
          </w:p>
          <w:p w:rsidR="009F2E3D" w:rsidRDefault="009F2E3D" w:rsidP="002F5CF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2012.5    </w:t>
            </w:r>
            <w:r>
              <w:rPr>
                <w:rFonts w:ascii="宋体" w:hAnsi="宋体" w:hint="eastAsia"/>
                <w:szCs w:val="21"/>
              </w:rPr>
              <w:t>校优秀工会组长</w:t>
            </w:r>
          </w:p>
          <w:p w:rsidR="009F2E3D" w:rsidRPr="00B85664" w:rsidRDefault="009F2E3D" w:rsidP="002F5CF0">
            <w:pPr>
              <w:rPr>
                <w:rFonts w:ascii="宋体"/>
                <w:szCs w:val="21"/>
              </w:rPr>
            </w:pPr>
            <w:r w:rsidRPr="00B85664">
              <w:rPr>
                <w:rFonts w:ascii="宋体" w:hAnsi="宋体"/>
                <w:szCs w:val="21"/>
              </w:rPr>
              <w:t xml:space="preserve">2012.12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B85664">
              <w:rPr>
                <w:rFonts w:ascii="宋体" w:hAnsi="宋体"/>
                <w:szCs w:val="21"/>
              </w:rPr>
              <w:t xml:space="preserve"> </w:t>
            </w:r>
            <w:r w:rsidRPr="00B85664">
              <w:rPr>
                <w:rFonts w:ascii="宋体" w:hAnsi="宋体" w:hint="eastAsia"/>
                <w:szCs w:val="21"/>
              </w:rPr>
              <w:t>闵行区中小幼百名“学生健康促进工作”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先进工作者</w:t>
            </w:r>
          </w:p>
          <w:p w:rsidR="009F2E3D" w:rsidRDefault="009F2E3D" w:rsidP="002F5CF0">
            <w:pPr>
              <w:rPr>
                <w:rFonts w:ascii="宋体"/>
                <w:szCs w:val="21"/>
              </w:rPr>
            </w:pPr>
            <w:r w:rsidRPr="00B85664">
              <w:rPr>
                <w:rFonts w:ascii="宋体" w:hAnsi="宋体"/>
                <w:szCs w:val="21"/>
              </w:rPr>
              <w:t>2013.3</w:t>
            </w:r>
            <w:r>
              <w:rPr>
                <w:rFonts w:ascii="宋体" w:hAnsi="宋体"/>
                <w:szCs w:val="21"/>
              </w:rPr>
              <w:t xml:space="preserve">    </w:t>
            </w:r>
            <w:r w:rsidRPr="00B85664">
              <w:rPr>
                <w:rFonts w:ascii="宋体" w:hAnsi="宋体" w:hint="eastAsia"/>
                <w:szCs w:val="21"/>
              </w:rPr>
              <w:t>校“党员示范岗”称号</w:t>
            </w:r>
          </w:p>
          <w:p w:rsidR="009F2E3D" w:rsidRPr="0027380D" w:rsidRDefault="009F2E3D" w:rsidP="002F5CF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2013.5    </w:t>
            </w:r>
            <w:r>
              <w:rPr>
                <w:rFonts w:ascii="宋体" w:hAnsi="宋体" w:hint="eastAsia"/>
                <w:szCs w:val="21"/>
              </w:rPr>
              <w:t>闵行区小学中青年体育老师教学评优活动三等奖</w:t>
            </w:r>
          </w:p>
          <w:p w:rsidR="009F2E3D" w:rsidRDefault="009F2E3D" w:rsidP="002F5CF0">
            <w:pPr>
              <w:rPr>
                <w:rFonts w:ascii="宋体"/>
                <w:szCs w:val="21"/>
              </w:rPr>
            </w:pPr>
            <w:r w:rsidRPr="00B85664">
              <w:rPr>
                <w:rFonts w:ascii="宋体" w:hAnsi="宋体"/>
                <w:szCs w:val="21"/>
              </w:rPr>
              <w:t>2013.6</w:t>
            </w:r>
            <w:r>
              <w:rPr>
                <w:rFonts w:ascii="宋体" w:hAnsi="宋体"/>
                <w:szCs w:val="21"/>
              </w:rPr>
              <w:t xml:space="preserve">    </w:t>
            </w:r>
            <w:r w:rsidRPr="00B85664">
              <w:rPr>
                <w:rFonts w:ascii="宋体" w:hAnsi="宋体" w:hint="eastAsia"/>
                <w:szCs w:val="21"/>
              </w:rPr>
              <w:t>校优秀团员</w:t>
            </w:r>
          </w:p>
          <w:p w:rsidR="009F2E3D" w:rsidRPr="00B85664" w:rsidRDefault="009F2E3D" w:rsidP="002F5CF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2013.12   </w:t>
            </w:r>
            <w:r>
              <w:rPr>
                <w:rFonts w:ascii="宋体" w:hAnsi="宋体" w:hint="eastAsia"/>
                <w:szCs w:val="21"/>
              </w:rPr>
              <w:t>校“党的群众路线知识竞赛”三等奖</w:t>
            </w:r>
          </w:p>
          <w:p w:rsidR="009F2E3D" w:rsidRPr="002F5CF0" w:rsidRDefault="009F2E3D" w:rsidP="002F5CF0">
            <w:pPr>
              <w:widowControl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2015.9    </w:t>
            </w:r>
            <w:r w:rsidRPr="002F5CF0">
              <w:rPr>
                <w:rFonts w:ascii="宋体" w:hAnsi="宋体" w:hint="eastAsia"/>
                <w:szCs w:val="21"/>
              </w:rPr>
              <w:t>校师德标兵</w:t>
            </w:r>
          </w:p>
        </w:tc>
      </w:tr>
      <w:tr w:rsidR="009F2E3D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主要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</w:p>
          <w:p w:rsidR="009F2E3D" w:rsidRDefault="009F2E3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事迹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E3D" w:rsidRPr="000B6E00" w:rsidRDefault="009F2E3D" w:rsidP="006C7670">
            <w:pPr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作为一名</w:t>
            </w:r>
            <w:r w:rsidRPr="000B6E00">
              <w:rPr>
                <w:rFonts w:ascii="宋体" w:hAnsi="宋体" w:hint="eastAsia"/>
                <w:szCs w:val="21"/>
              </w:rPr>
              <w:t>年轻教师，在组室其他老师的指引和帮助下，立足岗位，使自己在体育教学方面逐步提升，并形成了自己的风格。把抓好课堂教学，提高教学质量作为首要任务，严格要求自己，力求上好每一节体育课，在不断提高学生身体素质的基础上，争作学生喜爱的老师。</w:t>
            </w:r>
          </w:p>
          <w:p w:rsidR="009F2E3D" w:rsidRPr="000B6E00" w:rsidRDefault="009F2E3D" w:rsidP="006C7670">
            <w:pPr>
              <w:ind w:firstLineChars="200" w:firstLine="420"/>
              <w:rPr>
                <w:rFonts w:ascii="宋体"/>
                <w:szCs w:val="21"/>
              </w:rPr>
            </w:pPr>
            <w:r w:rsidRPr="000B6E00">
              <w:rPr>
                <w:rFonts w:ascii="宋体" w:hAnsi="宋体" w:hint="eastAsia"/>
                <w:szCs w:val="21"/>
              </w:rPr>
              <w:t>本学期在学校的安排下，我与张豪老师结对为师徒开展带教工作。同样作为一名年轻教师的我，在带教青年教师方面没有太多的经验，只能凭借摸石头过河的方法，在平日的工作中尽自己最大努力给予他更多的帮助，定期听课研讨，外出观课培训，张豪老师也逐渐适应了角色转变，教学能力也有了稳固提升。</w:t>
            </w:r>
          </w:p>
          <w:p w:rsidR="009F2E3D" w:rsidRPr="000B6E00" w:rsidRDefault="009F2E3D" w:rsidP="006C7670">
            <w:pPr>
              <w:ind w:firstLineChars="200" w:firstLine="420"/>
              <w:rPr>
                <w:rFonts w:ascii="宋体" w:cs="宋体"/>
                <w:kern w:val="0"/>
                <w:szCs w:val="21"/>
              </w:rPr>
            </w:pPr>
            <w:r w:rsidRPr="000B6E00">
              <w:rPr>
                <w:rFonts w:ascii="宋体" w:hAnsi="宋体" w:hint="eastAsia"/>
                <w:szCs w:val="21"/>
              </w:rPr>
              <w:t>作为学校教工团支部书记，平日里积极组织青年教师开展各项团内活动。以青年教师专业成长为主线，以志愿者服务活动为抓手，以创新团建活动为导向，</w:t>
            </w:r>
            <w:r w:rsidRPr="000B6E00">
              <w:rPr>
                <w:rFonts w:ascii="宋体" w:hAnsi="宋体" w:cs="宋体" w:hint="eastAsia"/>
                <w:kern w:val="0"/>
                <w:szCs w:val="21"/>
              </w:rPr>
              <w:t>树立青年先进典范，促进青年教师队伍快速成长。</w:t>
            </w:r>
          </w:p>
          <w:p w:rsidR="009F2E3D" w:rsidRPr="007525EA" w:rsidRDefault="009F2E3D" w:rsidP="007525EA">
            <w:pPr>
              <w:ind w:firstLineChars="200" w:firstLine="420"/>
              <w:rPr>
                <w:szCs w:val="21"/>
              </w:rPr>
            </w:pPr>
            <w:r w:rsidRPr="000B6E00">
              <w:rPr>
                <w:rFonts w:ascii="宋体" w:hAnsi="宋体" w:hint="eastAsia"/>
                <w:szCs w:val="21"/>
              </w:rPr>
              <w:t>在不断的工作实践中，我深刻</w:t>
            </w:r>
            <w:hyperlink r:id="rId5" w:history="1">
              <w:r w:rsidRPr="000B6E00">
                <w:rPr>
                  <w:rStyle w:val="Hyperlink"/>
                  <w:rFonts w:ascii="宋体" w:hAnsi="宋体" w:hint="eastAsia"/>
                  <w:szCs w:val="21"/>
                </w:rPr>
                <w:t>认识</w:t>
              </w:r>
            </w:hyperlink>
            <w:r w:rsidRPr="000B6E00">
              <w:rPr>
                <w:rFonts w:ascii="宋体" w:hAnsi="宋体" w:hint="eastAsia"/>
                <w:szCs w:val="21"/>
              </w:rPr>
              <w:t>到</w:t>
            </w:r>
            <w:r w:rsidRPr="000B6E00">
              <w:rPr>
                <w:rFonts w:ascii="宋体" w:hAnsi="宋体" w:cs="宋体" w:hint="eastAsia"/>
                <w:kern w:val="0"/>
                <w:szCs w:val="21"/>
              </w:rPr>
              <w:t>自身的而问题。比如</w:t>
            </w:r>
            <w:r w:rsidRPr="000B6E00">
              <w:rPr>
                <w:rFonts w:hint="eastAsia"/>
                <w:szCs w:val="21"/>
              </w:rPr>
              <w:t>对待工作的心态有点浮躁，有时工作中会想到如何尽快完成，而不是怎样做到最好，特别是事情多、压力大的时候更是如此。此外，在工作中缺乏创新意识，按部就班，没有充分发挥主观能动性，有时产生的新想法也只是停留在思想上，无法落实到行动中。</w:t>
            </w:r>
          </w:p>
        </w:tc>
      </w:tr>
      <w:tr w:rsidR="009F2E3D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E3D" w:rsidRDefault="009F2E3D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党小组</w:t>
            </w:r>
          </w:p>
          <w:p w:rsidR="009F2E3D" w:rsidRDefault="009F2E3D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9F2E3D" w:rsidRDefault="009F2E3D">
            <w:pPr>
              <w:tabs>
                <w:tab w:val="left" w:pos="6292"/>
                <w:tab w:val="left" w:pos="6922"/>
                <w:tab w:val="left" w:pos="7447"/>
              </w:tabs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9F2E3D" w:rsidTr="00172E7C">
        <w:trPr>
          <w:trHeight w:val="20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E3D" w:rsidRDefault="009F2E3D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党支部</w:t>
            </w:r>
          </w:p>
          <w:p w:rsidR="009F2E3D" w:rsidRDefault="009F2E3D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9F2E3D" w:rsidRDefault="009F2E3D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9F2E3D" w:rsidRDefault="009F2E3D">
            <w:pPr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9F2E3D" w:rsidTr="00172E7C">
        <w:trPr>
          <w:trHeight w:val="56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E3D" w:rsidRDefault="009F2E3D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2E3D" w:rsidRDefault="009F2E3D">
            <w:pPr>
              <w:jc w:val="left"/>
              <w:rPr>
                <w:rFonts w:eastAsia="仿宋_GB2312"/>
                <w:color w:val="00000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</w:rPr>
            </w:pPr>
          </w:p>
          <w:p w:rsidR="009F2E3D" w:rsidRDefault="009F2E3D">
            <w:pPr>
              <w:jc w:val="left"/>
              <w:rPr>
                <w:rFonts w:eastAsia="仿宋_GB2312"/>
                <w:color w:val="000000"/>
              </w:rPr>
            </w:pPr>
          </w:p>
        </w:tc>
      </w:tr>
    </w:tbl>
    <w:p w:rsidR="009F2E3D" w:rsidRDefault="009F2E3D"/>
    <w:sectPr w:rsidR="009F2E3D" w:rsidSect="00D44A04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157E7"/>
    <w:multiLevelType w:val="hybridMultilevel"/>
    <w:tmpl w:val="04105382"/>
    <w:lvl w:ilvl="0" w:tplc="2D30D04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6083"/>
    <w:rsid w:val="000024EA"/>
    <w:rsid w:val="000200E5"/>
    <w:rsid w:val="000220EF"/>
    <w:rsid w:val="00022308"/>
    <w:rsid w:val="000244DD"/>
    <w:rsid w:val="00026E5E"/>
    <w:rsid w:val="00033B60"/>
    <w:rsid w:val="000353BC"/>
    <w:rsid w:val="00035B75"/>
    <w:rsid w:val="0004679C"/>
    <w:rsid w:val="00052131"/>
    <w:rsid w:val="00064C30"/>
    <w:rsid w:val="00065164"/>
    <w:rsid w:val="000771B1"/>
    <w:rsid w:val="0008201B"/>
    <w:rsid w:val="00084078"/>
    <w:rsid w:val="00085BCB"/>
    <w:rsid w:val="000928F0"/>
    <w:rsid w:val="00097058"/>
    <w:rsid w:val="000A321E"/>
    <w:rsid w:val="000B27B0"/>
    <w:rsid w:val="000B3272"/>
    <w:rsid w:val="000B4EC3"/>
    <w:rsid w:val="000B6E00"/>
    <w:rsid w:val="000C3B4D"/>
    <w:rsid w:val="000C7105"/>
    <w:rsid w:val="000D5C3E"/>
    <w:rsid w:val="000E7D3A"/>
    <w:rsid w:val="000F3F2F"/>
    <w:rsid w:val="000F5BAE"/>
    <w:rsid w:val="000F5EE0"/>
    <w:rsid w:val="001203CE"/>
    <w:rsid w:val="00121EE5"/>
    <w:rsid w:val="00124636"/>
    <w:rsid w:val="0012683B"/>
    <w:rsid w:val="00132070"/>
    <w:rsid w:val="0014049B"/>
    <w:rsid w:val="001405CA"/>
    <w:rsid w:val="00143BF8"/>
    <w:rsid w:val="001456D6"/>
    <w:rsid w:val="00145D0E"/>
    <w:rsid w:val="00150607"/>
    <w:rsid w:val="001528BD"/>
    <w:rsid w:val="00152BED"/>
    <w:rsid w:val="001545F6"/>
    <w:rsid w:val="00154EA3"/>
    <w:rsid w:val="001565D0"/>
    <w:rsid w:val="00163DBB"/>
    <w:rsid w:val="001642E1"/>
    <w:rsid w:val="00166FA7"/>
    <w:rsid w:val="00172E7C"/>
    <w:rsid w:val="001751F0"/>
    <w:rsid w:val="0017611C"/>
    <w:rsid w:val="001800DA"/>
    <w:rsid w:val="0019540E"/>
    <w:rsid w:val="001962CF"/>
    <w:rsid w:val="00196ED3"/>
    <w:rsid w:val="001A2170"/>
    <w:rsid w:val="001A4DC1"/>
    <w:rsid w:val="001B4CA1"/>
    <w:rsid w:val="001C6A35"/>
    <w:rsid w:val="001D0AC8"/>
    <w:rsid w:val="001D4581"/>
    <w:rsid w:val="001E1373"/>
    <w:rsid w:val="001E7E4C"/>
    <w:rsid w:val="001F7FA3"/>
    <w:rsid w:val="002056AA"/>
    <w:rsid w:val="0021058E"/>
    <w:rsid w:val="00210B98"/>
    <w:rsid w:val="00213DB5"/>
    <w:rsid w:val="00222BF1"/>
    <w:rsid w:val="00245A25"/>
    <w:rsid w:val="00246A2C"/>
    <w:rsid w:val="00251EE8"/>
    <w:rsid w:val="0026665B"/>
    <w:rsid w:val="00271C75"/>
    <w:rsid w:val="0027380D"/>
    <w:rsid w:val="002775FA"/>
    <w:rsid w:val="00295F6B"/>
    <w:rsid w:val="0029743B"/>
    <w:rsid w:val="002A3474"/>
    <w:rsid w:val="002A3E40"/>
    <w:rsid w:val="002A4FEF"/>
    <w:rsid w:val="002A52F5"/>
    <w:rsid w:val="002B2955"/>
    <w:rsid w:val="002D1D0A"/>
    <w:rsid w:val="002E25ED"/>
    <w:rsid w:val="002E7A92"/>
    <w:rsid w:val="002F0EE7"/>
    <w:rsid w:val="002F5CF0"/>
    <w:rsid w:val="003030D0"/>
    <w:rsid w:val="00330968"/>
    <w:rsid w:val="00330B3E"/>
    <w:rsid w:val="00333236"/>
    <w:rsid w:val="00343489"/>
    <w:rsid w:val="00344AFE"/>
    <w:rsid w:val="003467AE"/>
    <w:rsid w:val="00355159"/>
    <w:rsid w:val="003644BB"/>
    <w:rsid w:val="003674D9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E2806"/>
    <w:rsid w:val="003F1402"/>
    <w:rsid w:val="003F18A8"/>
    <w:rsid w:val="00400B41"/>
    <w:rsid w:val="00401986"/>
    <w:rsid w:val="00401A94"/>
    <w:rsid w:val="004077D8"/>
    <w:rsid w:val="00410748"/>
    <w:rsid w:val="0041457C"/>
    <w:rsid w:val="0042364C"/>
    <w:rsid w:val="004348FD"/>
    <w:rsid w:val="00441151"/>
    <w:rsid w:val="004466ED"/>
    <w:rsid w:val="004506AB"/>
    <w:rsid w:val="00452F67"/>
    <w:rsid w:val="004559D6"/>
    <w:rsid w:val="004602E5"/>
    <w:rsid w:val="00461ED6"/>
    <w:rsid w:val="00462306"/>
    <w:rsid w:val="004852CC"/>
    <w:rsid w:val="0048619B"/>
    <w:rsid w:val="004909A0"/>
    <w:rsid w:val="0049190C"/>
    <w:rsid w:val="004924C4"/>
    <w:rsid w:val="004936BE"/>
    <w:rsid w:val="00497224"/>
    <w:rsid w:val="004A5FC7"/>
    <w:rsid w:val="004B545F"/>
    <w:rsid w:val="004B69A8"/>
    <w:rsid w:val="004C6A86"/>
    <w:rsid w:val="004C6F6E"/>
    <w:rsid w:val="004D1147"/>
    <w:rsid w:val="004D2ED0"/>
    <w:rsid w:val="004E0389"/>
    <w:rsid w:val="004E1586"/>
    <w:rsid w:val="004E392B"/>
    <w:rsid w:val="004F165B"/>
    <w:rsid w:val="004F39FC"/>
    <w:rsid w:val="004F4B51"/>
    <w:rsid w:val="00500E7A"/>
    <w:rsid w:val="00507F28"/>
    <w:rsid w:val="00515934"/>
    <w:rsid w:val="00523C66"/>
    <w:rsid w:val="005255D6"/>
    <w:rsid w:val="0053725A"/>
    <w:rsid w:val="00537965"/>
    <w:rsid w:val="005440F7"/>
    <w:rsid w:val="00545875"/>
    <w:rsid w:val="00557210"/>
    <w:rsid w:val="005572DC"/>
    <w:rsid w:val="00562A69"/>
    <w:rsid w:val="0056485D"/>
    <w:rsid w:val="0056490A"/>
    <w:rsid w:val="00564D7A"/>
    <w:rsid w:val="00577593"/>
    <w:rsid w:val="00591EA3"/>
    <w:rsid w:val="005969DB"/>
    <w:rsid w:val="005A0D8C"/>
    <w:rsid w:val="005A1397"/>
    <w:rsid w:val="005A2F98"/>
    <w:rsid w:val="005A5202"/>
    <w:rsid w:val="005B24D7"/>
    <w:rsid w:val="005B65BB"/>
    <w:rsid w:val="005D3601"/>
    <w:rsid w:val="005E394B"/>
    <w:rsid w:val="005E6330"/>
    <w:rsid w:val="005F36B8"/>
    <w:rsid w:val="00610409"/>
    <w:rsid w:val="00610A4E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B6B1D"/>
    <w:rsid w:val="006B6ECB"/>
    <w:rsid w:val="006B7DA5"/>
    <w:rsid w:val="006C494A"/>
    <w:rsid w:val="006C5486"/>
    <w:rsid w:val="006C6CB9"/>
    <w:rsid w:val="006C7670"/>
    <w:rsid w:val="006C7C7A"/>
    <w:rsid w:val="006D0E90"/>
    <w:rsid w:val="006E5DB2"/>
    <w:rsid w:val="006E5FFC"/>
    <w:rsid w:val="00700EB1"/>
    <w:rsid w:val="007228EB"/>
    <w:rsid w:val="00736174"/>
    <w:rsid w:val="007432CE"/>
    <w:rsid w:val="007465C6"/>
    <w:rsid w:val="007525EA"/>
    <w:rsid w:val="00765B8B"/>
    <w:rsid w:val="007674BA"/>
    <w:rsid w:val="00771460"/>
    <w:rsid w:val="00772FC2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E0320"/>
    <w:rsid w:val="007E2867"/>
    <w:rsid w:val="007E2F7B"/>
    <w:rsid w:val="007F164E"/>
    <w:rsid w:val="007F1DC4"/>
    <w:rsid w:val="007F250D"/>
    <w:rsid w:val="00802F94"/>
    <w:rsid w:val="0081229F"/>
    <w:rsid w:val="00822283"/>
    <w:rsid w:val="00835A10"/>
    <w:rsid w:val="008367D4"/>
    <w:rsid w:val="00845892"/>
    <w:rsid w:val="00847197"/>
    <w:rsid w:val="008609B9"/>
    <w:rsid w:val="00866083"/>
    <w:rsid w:val="00873575"/>
    <w:rsid w:val="00877E33"/>
    <w:rsid w:val="00881B2C"/>
    <w:rsid w:val="00881F0B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5855"/>
    <w:rsid w:val="008E7422"/>
    <w:rsid w:val="0090571C"/>
    <w:rsid w:val="00914464"/>
    <w:rsid w:val="00916669"/>
    <w:rsid w:val="00920F64"/>
    <w:rsid w:val="0092270F"/>
    <w:rsid w:val="00924F33"/>
    <w:rsid w:val="00931497"/>
    <w:rsid w:val="00942361"/>
    <w:rsid w:val="00961438"/>
    <w:rsid w:val="0096518B"/>
    <w:rsid w:val="00965BB1"/>
    <w:rsid w:val="00966DC1"/>
    <w:rsid w:val="00966E04"/>
    <w:rsid w:val="00973B25"/>
    <w:rsid w:val="00991912"/>
    <w:rsid w:val="00991F85"/>
    <w:rsid w:val="0099314D"/>
    <w:rsid w:val="00993ED6"/>
    <w:rsid w:val="009A01A1"/>
    <w:rsid w:val="009A3001"/>
    <w:rsid w:val="009A5E7E"/>
    <w:rsid w:val="009B1015"/>
    <w:rsid w:val="009B144E"/>
    <w:rsid w:val="009B22C8"/>
    <w:rsid w:val="009B5204"/>
    <w:rsid w:val="009C356B"/>
    <w:rsid w:val="009C364C"/>
    <w:rsid w:val="009C4B72"/>
    <w:rsid w:val="009C67C6"/>
    <w:rsid w:val="009D238F"/>
    <w:rsid w:val="009F2E3D"/>
    <w:rsid w:val="009F31E3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70C3C"/>
    <w:rsid w:val="00A738F0"/>
    <w:rsid w:val="00A76981"/>
    <w:rsid w:val="00A82058"/>
    <w:rsid w:val="00A82382"/>
    <w:rsid w:val="00A8577F"/>
    <w:rsid w:val="00A872B2"/>
    <w:rsid w:val="00A95294"/>
    <w:rsid w:val="00A967E6"/>
    <w:rsid w:val="00A96D7C"/>
    <w:rsid w:val="00AA40E3"/>
    <w:rsid w:val="00AB1FF6"/>
    <w:rsid w:val="00AB5E4C"/>
    <w:rsid w:val="00AC1D0E"/>
    <w:rsid w:val="00AC2926"/>
    <w:rsid w:val="00AC3346"/>
    <w:rsid w:val="00AD164B"/>
    <w:rsid w:val="00AD67E9"/>
    <w:rsid w:val="00AE46F2"/>
    <w:rsid w:val="00AF0F3E"/>
    <w:rsid w:val="00AF1041"/>
    <w:rsid w:val="00AF5834"/>
    <w:rsid w:val="00B05A2A"/>
    <w:rsid w:val="00B1027B"/>
    <w:rsid w:val="00B15291"/>
    <w:rsid w:val="00B15A11"/>
    <w:rsid w:val="00B15E28"/>
    <w:rsid w:val="00B16BB1"/>
    <w:rsid w:val="00B25DCA"/>
    <w:rsid w:val="00B26697"/>
    <w:rsid w:val="00B26BEA"/>
    <w:rsid w:val="00B41CF4"/>
    <w:rsid w:val="00B42416"/>
    <w:rsid w:val="00B4443C"/>
    <w:rsid w:val="00B50165"/>
    <w:rsid w:val="00B602A8"/>
    <w:rsid w:val="00B63EAA"/>
    <w:rsid w:val="00B67921"/>
    <w:rsid w:val="00B71379"/>
    <w:rsid w:val="00B85664"/>
    <w:rsid w:val="00B878A2"/>
    <w:rsid w:val="00B9573E"/>
    <w:rsid w:val="00B9688E"/>
    <w:rsid w:val="00B9798A"/>
    <w:rsid w:val="00B9798F"/>
    <w:rsid w:val="00B97EF5"/>
    <w:rsid w:val="00BA2E63"/>
    <w:rsid w:val="00BB2DCE"/>
    <w:rsid w:val="00BC3C10"/>
    <w:rsid w:val="00BC5497"/>
    <w:rsid w:val="00BC6198"/>
    <w:rsid w:val="00BC634F"/>
    <w:rsid w:val="00BD3B0F"/>
    <w:rsid w:val="00BD4A8B"/>
    <w:rsid w:val="00BD4C9C"/>
    <w:rsid w:val="00BD658F"/>
    <w:rsid w:val="00BE49CD"/>
    <w:rsid w:val="00BF09EC"/>
    <w:rsid w:val="00BF59E4"/>
    <w:rsid w:val="00C06BEE"/>
    <w:rsid w:val="00C12F03"/>
    <w:rsid w:val="00C14B9D"/>
    <w:rsid w:val="00C1609B"/>
    <w:rsid w:val="00C22A3D"/>
    <w:rsid w:val="00C25CE3"/>
    <w:rsid w:val="00C460C5"/>
    <w:rsid w:val="00C4754A"/>
    <w:rsid w:val="00C47D76"/>
    <w:rsid w:val="00C52A03"/>
    <w:rsid w:val="00C54047"/>
    <w:rsid w:val="00C55D24"/>
    <w:rsid w:val="00C56B5D"/>
    <w:rsid w:val="00C60476"/>
    <w:rsid w:val="00C60FA1"/>
    <w:rsid w:val="00C662A1"/>
    <w:rsid w:val="00C86CCF"/>
    <w:rsid w:val="00C92339"/>
    <w:rsid w:val="00C97252"/>
    <w:rsid w:val="00CA088B"/>
    <w:rsid w:val="00CA20E5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13A4"/>
    <w:rsid w:val="00D44A04"/>
    <w:rsid w:val="00D4579D"/>
    <w:rsid w:val="00D54A36"/>
    <w:rsid w:val="00D5520A"/>
    <w:rsid w:val="00D56BE5"/>
    <w:rsid w:val="00D60063"/>
    <w:rsid w:val="00D602E6"/>
    <w:rsid w:val="00D63E69"/>
    <w:rsid w:val="00D64783"/>
    <w:rsid w:val="00D64EE9"/>
    <w:rsid w:val="00D65F17"/>
    <w:rsid w:val="00D73822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E014CF"/>
    <w:rsid w:val="00E20F18"/>
    <w:rsid w:val="00E22EC4"/>
    <w:rsid w:val="00E27136"/>
    <w:rsid w:val="00E355FE"/>
    <w:rsid w:val="00E44DF1"/>
    <w:rsid w:val="00E46406"/>
    <w:rsid w:val="00E61C03"/>
    <w:rsid w:val="00E64154"/>
    <w:rsid w:val="00E75DC2"/>
    <w:rsid w:val="00E84369"/>
    <w:rsid w:val="00E87FD2"/>
    <w:rsid w:val="00E936F1"/>
    <w:rsid w:val="00E97B0C"/>
    <w:rsid w:val="00E97CFF"/>
    <w:rsid w:val="00EB76B7"/>
    <w:rsid w:val="00EC18E6"/>
    <w:rsid w:val="00EC1969"/>
    <w:rsid w:val="00EC2CB5"/>
    <w:rsid w:val="00EC7CA2"/>
    <w:rsid w:val="00ED7AEB"/>
    <w:rsid w:val="00EF1AB5"/>
    <w:rsid w:val="00EF286D"/>
    <w:rsid w:val="00F0751D"/>
    <w:rsid w:val="00F132F8"/>
    <w:rsid w:val="00F139D3"/>
    <w:rsid w:val="00F14FA8"/>
    <w:rsid w:val="00F202DF"/>
    <w:rsid w:val="00F2198C"/>
    <w:rsid w:val="00F2217A"/>
    <w:rsid w:val="00F3201E"/>
    <w:rsid w:val="00F468B0"/>
    <w:rsid w:val="00F6343D"/>
    <w:rsid w:val="00F66C25"/>
    <w:rsid w:val="00F76CEC"/>
    <w:rsid w:val="00F7703C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E32E6"/>
    <w:rsid w:val="00FE3A8F"/>
    <w:rsid w:val="00FF14DA"/>
    <w:rsid w:val="00FF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7C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C7670"/>
    <w:rPr>
      <w:rFonts w:cs="Times New Roman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92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nshishixibaogao.un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2</Pages>
  <Words>186</Words>
  <Characters>1061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user</cp:lastModifiedBy>
  <cp:revision>10</cp:revision>
  <dcterms:created xsi:type="dcterms:W3CDTF">2016-06-01T08:39:00Z</dcterms:created>
  <dcterms:modified xsi:type="dcterms:W3CDTF">2016-06-08T07:58:00Z</dcterms:modified>
</cp:coreProperties>
</file>