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2016</w:t>
      </w:r>
      <w:r>
        <w:rPr>
          <w:rFonts w:hint="eastAsia"/>
          <w:b/>
          <w:bCs/>
          <w:sz w:val="32"/>
          <w:szCs w:val="40"/>
        </w:rPr>
        <w:t>学年上海师范大学康城实验学校三级家委会</w:t>
      </w:r>
    </w:p>
    <w:p>
      <w:pPr>
        <w:numPr>
          <w:ilvl w:val="0"/>
          <w:numId w:val="1"/>
        </w:num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校级（各年级2位）</w:t>
      </w:r>
    </w:p>
    <w:tbl>
      <w:tblPr>
        <w:tblStyle w:val="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班级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学生姓名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家长姓名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家庭地址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家长擅长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四（2）</w:t>
            </w:r>
          </w:p>
        </w:tc>
        <w:tc>
          <w:tcPr>
            <w:tcW w:w="177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陈畅</w:t>
            </w:r>
          </w:p>
        </w:tc>
        <w:tc>
          <w:tcPr>
            <w:tcW w:w="141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高科</w:t>
            </w:r>
          </w:p>
        </w:tc>
        <w:tc>
          <w:tcPr>
            <w:tcW w:w="171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莘松路958弄维园道11号1101室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文艺、媒体、编剧</w:t>
            </w:r>
          </w:p>
        </w:tc>
        <w:tc>
          <w:tcPr>
            <w:tcW w:w="1700" w:type="dxa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13601982923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四（6）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吴铮铭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吴迪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 w:eastAsia="zh-CN"/>
              </w:rPr>
              <w:t>莘松路1500弄102号402室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摄影、广告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zh-CN" w:eastAsia="zh-CN"/>
              </w:rPr>
              <w:t>13641946133</w:t>
            </w:r>
          </w:p>
        </w:tc>
      </w:tr>
    </w:tbl>
    <w:p>
      <w:p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年级（每班1位，即各班家委会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eastAsia="zh-CN"/>
        </w:rPr>
        <w:t>联系人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）</w:t>
      </w:r>
    </w:p>
    <w:tbl>
      <w:tblPr>
        <w:tblStyle w:val="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班级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学生姓名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家长姓名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家庭地址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家长擅长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张仪萱</w:t>
            </w:r>
          </w:p>
        </w:tc>
        <w:tc>
          <w:tcPr>
            <w:tcW w:w="141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张维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莘松路958弄康城道52号802室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13917861263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四（2）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姜晓燕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吴文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康城维园道28号1401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唱歌、刺绣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13601894366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ind w:firstLine="118" w:firstLineChars="49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四（3）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黄雨倩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艾丽花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上海康城大浪湾道18号401室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画画，写作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13661986945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王禹钦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赵丽华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莘松路958弄山林道11号401室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13564234018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郭嘉明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虞伟丽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维园道7号403室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管理、沟通、财务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13917961861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谢晨筠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谢永华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康城道63號804室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广告设计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64936085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傅佳萱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傅庆辉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维园道3号303室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沟通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13681973811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p>
      <w:pPr>
        <w:numPr>
          <w:ilvl w:val="0"/>
          <w:numId w:val="1"/>
        </w:numPr>
        <w:spacing w:line="240" w:lineRule="auto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班级（每班3位）</w:t>
      </w:r>
    </w:p>
    <w:tbl>
      <w:tblPr>
        <w:tblStyle w:val="5"/>
        <w:tblW w:w="98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770"/>
        <w:gridCol w:w="1410"/>
        <w:gridCol w:w="1710"/>
        <w:gridCol w:w="1700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班级</w:t>
            </w:r>
          </w:p>
        </w:tc>
        <w:tc>
          <w:tcPr>
            <w:tcW w:w="177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学生姓名</w:t>
            </w:r>
          </w:p>
        </w:tc>
        <w:tc>
          <w:tcPr>
            <w:tcW w:w="14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家长姓名</w:t>
            </w:r>
          </w:p>
        </w:tc>
        <w:tc>
          <w:tcPr>
            <w:tcW w:w="171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家庭地址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家长擅长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家长联系方式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张仪萱</w:t>
            </w:r>
          </w:p>
        </w:tc>
        <w:tc>
          <w:tcPr>
            <w:tcW w:w="1410" w:type="dxa"/>
            <w:vAlign w:val="center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张维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莘松路958弄康城道52号802室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打网球</w:t>
            </w:r>
          </w:p>
        </w:tc>
        <w:tc>
          <w:tcPr>
            <w:tcW w:w="170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13917861263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bookmarkStart w:id="0" w:name="_GoBack" w:colFirst="1" w:colLast="2"/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汪阳</w:t>
            </w:r>
          </w:p>
        </w:tc>
        <w:tc>
          <w:tcPr>
            <w:tcW w:w="1410" w:type="dxa"/>
            <w:vAlign w:val="center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李姜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莘松路958弄山林道68号1103室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无</w:t>
            </w:r>
          </w:p>
        </w:tc>
        <w:tc>
          <w:tcPr>
            <w:tcW w:w="170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18121094749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岳翔</w:t>
            </w:r>
          </w:p>
        </w:tc>
        <w:tc>
          <w:tcPr>
            <w:tcW w:w="1410" w:type="dxa"/>
            <w:vAlign w:val="center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于芳</w:t>
            </w:r>
          </w:p>
        </w:tc>
        <w:tc>
          <w:tcPr>
            <w:tcW w:w="1710" w:type="dxa"/>
            <w:vAlign w:val="center"/>
          </w:tcPr>
          <w:p>
            <w:pPr>
              <w:widowControl/>
              <w:spacing w:line="240" w:lineRule="auto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莘松路958弄维园道11号202室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英语、瑜伽</w:t>
            </w:r>
          </w:p>
        </w:tc>
        <w:tc>
          <w:tcPr>
            <w:tcW w:w="1700" w:type="dxa"/>
            <w:vAlign w:val="bottom"/>
          </w:tcPr>
          <w:p>
            <w:pPr>
              <w:widowControl/>
              <w:spacing w:line="240" w:lineRule="auto"/>
              <w:jc w:val="center"/>
              <w:textAlignment w:val="bottom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4"/>
                <w:szCs w:val="24"/>
              </w:rPr>
              <w:t>15000559219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四（2）</w:t>
            </w:r>
          </w:p>
        </w:tc>
        <w:tc>
          <w:tcPr>
            <w:tcW w:w="17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张思语</w:t>
            </w:r>
          </w:p>
        </w:tc>
        <w:tc>
          <w:tcPr>
            <w:tcW w:w="141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黄玙</w:t>
            </w: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莘松路958弄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山林道91号102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绘画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13701883654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四（2）</w:t>
            </w:r>
          </w:p>
        </w:tc>
        <w:tc>
          <w:tcPr>
            <w:tcW w:w="177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魏亦可</w:t>
            </w:r>
          </w:p>
        </w:tc>
        <w:tc>
          <w:tcPr>
            <w:tcW w:w="141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刘六红</w:t>
            </w: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康城瀑布湾道40号203室</w:t>
            </w:r>
          </w:p>
        </w:tc>
        <w:tc>
          <w:tcPr>
            <w:tcW w:w="170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皮肤护理化妆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18018675587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sz w:val="24"/>
                <w:szCs w:val="24"/>
              </w:rPr>
              <w:t>四（2）</w:t>
            </w:r>
          </w:p>
        </w:tc>
        <w:tc>
          <w:tcPr>
            <w:tcW w:w="1770" w:type="dxa"/>
            <w:vAlign w:val="center"/>
          </w:tcPr>
          <w:p>
            <w:pPr>
              <w:widowControl/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张凝旋</w:t>
            </w:r>
          </w:p>
        </w:tc>
        <w:tc>
          <w:tcPr>
            <w:tcW w:w="141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张江宏</w:t>
            </w: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莘松路958弄大浪湾道30号104室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4"/>
                <w:szCs w:val="24"/>
              </w:rPr>
              <w:t>阅读  人际沟通</w:t>
            </w:r>
          </w:p>
        </w:tc>
        <w:tc>
          <w:tcPr>
            <w:tcW w:w="1700" w:type="dxa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Cs/>
                <w:kern w:val="0"/>
                <w:sz w:val="24"/>
                <w:szCs w:val="24"/>
              </w:rPr>
              <w:t>13601983178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ind w:firstLine="118" w:firstLineChars="49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四（3）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黄雨倩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艾丽花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上海康城大浪湾道18号401室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画画，写作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13661986945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四（3）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许茜真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蒋姚萍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康城维园道38号602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拍摄爱好 自备尼康D90单反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15800781076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四（3）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侯皓议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杜凡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上海康城江山道5号1003室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比较有时间，手工制作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13817641511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徐颖妍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吴姬姿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莘松路958弄山林道85号301室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13816847267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肖冉冉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胡祝红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莘松路958弄山林道65号302室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13918408833</w:t>
            </w:r>
          </w:p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耿仪萱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周洁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莘松路958弄山林道49号802室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13524001747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张智琪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贾成凤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维园道32号1601室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18116266662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杨哲成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杨辉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江山道3号401室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18016237880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孙若萱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焦琴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瀑布弯道74号601室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13764358055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尤嘉宇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邓秀珍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山林道82号1003室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13564563330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四（5）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赵宇泰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肖本凤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瀑布弯道67号1703室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13818710295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余越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余密林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山林道44号702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沟通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13120557288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肖杰文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吴华英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山林道74号1902室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管理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18116124616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6）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李想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李玉红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大浪湾道6号801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策划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13671777313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赵宏鑫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金海萍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大浪湾道17号401室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13918545392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沈以同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张彩宏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山林道86号302室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13636408027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张筠茉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盛莉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山林道91号1401室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13761600390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周雨姗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龚丽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山林道96号401室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13817561800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赵睿偲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张茹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康城道80号601室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13761329992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徐一杰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罗艳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大浪湾道42号1102室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13918004809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四（7）</w:t>
            </w:r>
          </w:p>
        </w:tc>
        <w:tc>
          <w:tcPr>
            <w:tcW w:w="177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夏佳颖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陈士红</w:t>
            </w:r>
          </w:p>
        </w:tc>
        <w:tc>
          <w:tcPr>
            <w:tcW w:w="171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tabs>
                <w:tab w:val="left" w:pos="492"/>
              </w:tabs>
              <w:spacing w:line="240" w:lineRule="auto"/>
              <w:ind w:left="0" w:leftChars="0" w:firstLine="0" w:firstLineChars="0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大浪湾道28号103室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13817678876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849" w:h="16101"/>
      <w:pgMar w:top="720" w:right="720" w:bottom="720" w:left="720" w:header="851" w:footer="992" w:gutter="0"/>
      <w:cols w:space="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彩云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410C5"/>
    <w:multiLevelType w:val="singleLevel"/>
    <w:tmpl w:val="57C410C5"/>
    <w:lvl w:ilvl="0" w:tentative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7D0620"/>
    <w:rsid w:val="000372B8"/>
    <w:rsid w:val="00044576"/>
    <w:rsid w:val="000B66E8"/>
    <w:rsid w:val="0011400A"/>
    <w:rsid w:val="001D6073"/>
    <w:rsid w:val="00257C43"/>
    <w:rsid w:val="003342E5"/>
    <w:rsid w:val="003C5F17"/>
    <w:rsid w:val="0042753F"/>
    <w:rsid w:val="00515424"/>
    <w:rsid w:val="00617108"/>
    <w:rsid w:val="00851C9E"/>
    <w:rsid w:val="00913052"/>
    <w:rsid w:val="009C53B3"/>
    <w:rsid w:val="00B11CFC"/>
    <w:rsid w:val="00C71FEA"/>
    <w:rsid w:val="00EE1928"/>
    <w:rsid w:val="00FE32F3"/>
    <w:rsid w:val="0D195D30"/>
    <w:rsid w:val="16A522E2"/>
    <w:rsid w:val="21A62B37"/>
    <w:rsid w:val="344F13B3"/>
    <w:rsid w:val="449742E4"/>
    <w:rsid w:val="49C54B36"/>
    <w:rsid w:val="500042C8"/>
    <w:rsid w:val="51493E8F"/>
    <w:rsid w:val="64625E72"/>
    <w:rsid w:val="717D0620"/>
  </w:rsids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99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4"/>
    <w:link w:val="3"/>
    <w:semiHidden/>
    <w:qFormat/>
    <w:uiPriority w:val="99"/>
    <w:rPr>
      <w:rFonts w:ascii="Calibri" w:hAnsi="Calibri"/>
      <w:sz w:val="18"/>
      <w:szCs w:val="18"/>
    </w:rPr>
  </w:style>
  <w:style w:type="character" w:customStyle="1" w:styleId="8">
    <w:name w:val="Footer Char"/>
    <w:basedOn w:val="4"/>
    <w:link w:val="2"/>
    <w:semiHidden/>
    <w:qFormat/>
    <w:uiPriority w:val="99"/>
    <w:rPr>
      <w:rFonts w:ascii="Calibri" w:hAnsi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</Pages>
  <Words>112</Words>
  <Characters>640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2016-08-29T10:36:00Z</dcterms:created>
  <dc:creator>Administrator</dc:creator>
  <cp:lastModifiedBy>Administrator</cp:lastModifiedBy>
  <dcterms:modified xsi:type="dcterms:W3CDTF">2016-09-08T05:36:49Z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